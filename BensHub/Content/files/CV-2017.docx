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72594" w:rsidRPr="00A0366F" w:rsidRDefault="00CC4BCB" w:rsidP="00A0366F">
      <w:pPr>
        <w:pStyle w:val="ContactInfo"/>
        <w:jc w:val="center"/>
        <w:rPr>
          <w:sz w:val="56"/>
          <w:szCs w:val="56"/>
        </w:rPr>
      </w:pPr>
      <w:r w:rsidRPr="00C46DD3">
        <w:rPr>
          <w:b/>
          <w:sz w:val="56"/>
          <w:szCs w:val="56"/>
        </w:rPr>
        <w:t>Benjamin Thomas Meysner</w:t>
      </w:r>
    </w:p>
    <w:p w:rsidR="00813660" w:rsidRDefault="00A0366F" w:rsidP="00A0366F">
      <w:pPr>
        <w:pStyle w:val="ResumeText"/>
        <w:ind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E83E81">
        <w:t xml:space="preserve">   </w:t>
      </w:r>
      <w:r w:rsidR="00521712">
        <w:rPr>
          <w:rFonts w:ascii="Webdings" w:hAnsi="Webdings" w:cs="Webdings"/>
          <w:sz w:val="18"/>
          <w:szCs w:val="18"/>
        </w:rPr>
        <w:t></w:t>
      </w:r>
      <w:r w:rsidR="00E83E81">
        <w:rPr>
          <w:rFonts w:ascii="Webdings" w:hAnsi="Webdings"/>
          <w:b/>
        </w:rPr>
        <w:t></w:t>
      </w:r>
      <w:r w:rsidR="00CC4BCB" w:rsidRPr="00CC4BCB">
        <w:rPr>
          <w:b/>
        </w:rPr>
        <w:t>Meysner.</w:t>
      </w:r>
      <w:r w:rsidR="00521712">
        <w:rPr>
          <w:b/>
        </w:rPr>
        <w:t>io</w:t>
      </w:r>
      <w:r w:rsidR="00521712">
        <w:rPr>
          <w:b/>
        </w:rPr>
        <w:tab/>
      </w:r>
      <w:r w:rsidR="00521712">
        <w:rPr>
          <w:b/>
        </w:rPr>
        <w:tab/>
      </w:r>
      <w:r w:rsidR="00521712">
        <w:rPr>
          <w:rFonts w:ascii="Webdings" w:hAnsi="Webdings" w:cs="Webdings"/>
          <w:sz w:val="18"/>
          <w:szCs w:val="18"/>
        </w:rPr>
        <w:t></w:t>
      </w:r>
      <w:r w:rsidR="00521712">
        <w:rPr>
          <w:rFonts w:ascii="Webdings" w:hAnsi="Webdings" w:cs="Webdings"/>
          <w:sz w:val="18"/>
          <w:szCs w:val="18"/>
        </w:rPr>
        <w:t></w:t>
      </w:r>
      <w:r w:rsidR="00CC4BCB" w:rsidRPr="00CC4BCB">
        <w:rPr>
          <w:b/>
        </w:rPr>
        <w:t>07403153749</w:t>
      </w:r>
      <w:r w:rsidR="00C72594">
        <w:rPr>
          <w:b/>
        </w:rPr>
        <w:tab/>
      </w:r>
      <w:r w:rsidR="00B64452">
        <w:rPr>
          <w:rFonts w:ascii="Webdings" w:hAnsi="Webdings" w:cs="Webdings"/>
          <w:sz w:val="18"/>
          <w:szCs w:val="18"/>
        </w:rPr>
        <w:t></w:t>
      </w:r>
      <w:r w:rsidR="00B64452">
        <w:rPr>
          <w:rFonts w:ascii="Webdings" w:hAnsi="Webdings" w:cs="Webdings"/>
          <w:sz w:val="18"/>
          <w:szCs w:val="18"/>
        </w:rPr>
        <w:t></w:t>
      </w:r>
      <w:hyperlink r:id="rId7" w:history="1">
        <w:r w:rsidR="00C72594" w:rsidRPr="001D6814">
          <w:rPr>
            <w:rStyle w:val="Hyperlink"/>
          </w:rPr>
          <w:t>ben@meysner.io</w:t>
        </w:r>
      </w:hyperlink>
    </w:p>
    <w:p w:rsidR="00C72594" w:rsidRDefault="00C72594" w:rsidP="00C72594">
      <w:pPr>
        <w:pStyle w:val="ResumeText"/>
        <w:jc w:val="center"/>
        <w:rPr>
          <w:b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1924E0" w:rsidTr="00C72594">
        <w:tc>
          <w:tcPr>
            <w:tcW w:w="2250" w:type="dxa"/>
            <w:tcMar>
              <w:right w:w="475" w:type="dxa"/>
            </w:tcMar>
          </w:tcPr>
          <w:p w:rsidR="001924E0" w:rsidRPr="00E07F24" w:rsidRDefault="00153CCE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SUMMARY</w:t>
            </w:r>
          </w:p>
        </w:tc>
        <w:tc>
          <w:tcPr>
            <w:tcW w:w="7830" w:type="dxa"/>
          </w:tcPr>
          <w:p w:rsidR="001924E0" w:rsidRPr="00E07F24" w:rsidRDefault="00B23FDF" w:rsidP="00E07F24">
            <w:pPr>
              <w:jc w:val="both"/>
              <w:rPr>
                <w:color w:val="FF0000"/>
                <w:sz w:val="22"/>
                <w:szCs w:val="22"/>
              </w:rPr>
            </w:pPr>
            <w:r w:rsidRPr="008C36FA">
              <w:rPr>
                <w:kern w:val="20"/>
                <w:sz w:val="22"/>
                <w:szCs w:val="22"/>
              </w:rPr>
              <w:t xml:space="preserve">An </w:t>
            </w:r>
            <w:r w:rsidR="00B527B0" w:rsidRPr="008C36FA">
              <w:rPr>
                <w:kern w:val="20"/>
                <w:sz w:val="22"/>
                <w:szCs w:val="22"/>
              </w:rPr>
              <w:t>engaging</w:t>
            </w:r>
            <w:r w:rsidR="00973810" w:rsidRPr="008C36FA">
              <w:rPr>
                <w:kern w:val="20"/>
                <w:sz w:val="22"/>
                <w:szCs w:val="22"/>
              </w:rPr>
              <w:t xml:space="preserve">, </w:t>
            </w:r>
            <w:r w:rsidR="002636A2" w:rsidRPr="008C36FA">
              <w:rPr>
                <w:kern w:val="20"/>
                <w:sz w:val="22"/>
                <w:szCs w:val="22"/>
              </w:rPr>
              <w:t xml:space="preserve">self-motivated and </w:t>
            </w:r>
            <w:r w:rsidRPr="008C36FA">
              <w:rPr>
                <w:kern w:val="20"/>
                <w:sz w:val="22"/>
                <w:szCs w:val="22"/>
              </w:rPr>
              <w:t>extremely driven individual with an appetite for understanding new concepts.</w:t>
            </w:r>
            <w:r w:rsidR="00495CCE" w:rsidRPr="008C36FA">
              <w:rPr>
                <w:kern w:val="20"/>
                <w:sz w:val="22"/>
                <w:szCs w:val="22"/>
              </w:rPr>
              <w:t xml:space="preserve"> </w:t>
            </w:r>
            <w:r w:rsidR="00245BDF" w:rsidRPr="008C36FA">
              <w:rPr>
                <w:kern w:val="20"/>
                <w:sz w:val="22"/>
                <w:szCs w:val="22"/>
              </w:rPr>
              <w:t xml:space="preserve"> </w:t>
            </w:r>
            <w:r w:rsidR="00495CCE" w:rsidRPr="008C36FA">
              <w:rPr>
                <w:kern w:val="20"/>
                <w:sz w:val="22"/>
                <w:szCs w:val="22"/>
              </w:rPr>
              <w:t>I am a quick learner, working well within a team as well as individually assigned tasks</w:t>
            </w:r>
            <w:r w:rsidR="00E07F24" w:rsidRPr="008C36FA">
              <w:rPr>
                <w:kern w:val="20"/>
                <w:sz w:val="22"/>
                <w:szCs w:val="22"/>
              </w:rPr>
              <w:t xml:space="preserve">.  </w:t>
            </w:r>
            <w:r w:rsidR="00245BDF" w:rsidRPr="008C36FA">
              <w:rPr>
                <w:kern w:val="20"/>
                <w:sz w:val="22"/>
                <w:szCs w:val="22"/>
              </w:rPr>
              <w:t xml:space="preserve">I am looking for a </w:t>
            </w:r>
            <w:r w:rsidR="00FF19E4" w:rsidRPr="008C36FA">
              <w:rPr>
                <w:kern w:val="20"/>
                <w:sz w:val="22"/>
                <w:szCs w:val="22"/>
              </w:rPr>
              <w:t xml:space="preserve">role as a </w:t>
            </w:r>
            <w:r w:rsidR="00DB1101" w:rsidRPr="008C36FA">
              <w:rPr>
                <w:kern w:val="20"/>
                <w:sz w:val="22"/>
                <w:szCs w:val="22"/>
              </w:rPr>
              <w:t xml:space="preserve">Java developer </w:t>
            </w:r>
            <w:r w:rsidR="003D29B5" w:rsidRPr="008C36FA">
              <w:rPr>
                <w:kern w:val="20"/>
                <w:sz w:val="22"/>
                <w:szCs w:val="22"/>
              </w:rPr>
              <w:t xml:space="preserve">within </w:t>
            </w:r>
            <w:r w:rsidR="004F649C" w:rsidRPr="008C36FA">
              <w:rPr>
                <w:kern w:val="20"/>
                <w:sz w:val="22"/>
                <w:szCs w:val="22"/>
              </w:rPr>
              <w:t>a</w:t>
            </w:r>
            <w:r w:rsidR="003D29B5" w:rsidRPr="008C36FA">
              <w:rPr>
                <w:kern w:val="20"/>
                <w:sz w:val="22"/>
                <w:szCs w:val="22"/>
              </w:rPr>
              <w:t xml:space="preserve"> </w:t>
            </w:r>
            <w:r w:rsidR="002071CB" w:rsidRPr="008C36FA">
              <w:rPr>
                <w:kern w:val="20"/>
                <w:sz w:val="22"/>
                <w:szCs w:val="22"/>
              </w:rPr>
              <w:t>professional</w:t>
            </w:r>
            <w:r w:rsidR="003D29B5" w:rsidRPr="008C36FA">
              <w:rPr>
                <w:kern w:val="20"/>
                <w:sz w:val="22"/>
                <w:szCs w:val="22"/>
              </w:rPr>
              <w:t xml:space="preserve"> </w:t>
            </w:r>
            <w:r w:rsidR="00532E0B" w:rsidRPr="008C36FA">
              <w:rPr>
                <w:kern w:val="20"/>
                <w:sz w:val="22"/>
                <w:szCs w:val="22"/>
              </w:rPr>
              <w:t xml:space="preserve">and progressive </w:t>
            </w:r>
            <w:r w:rsidR="000E40EB" w:rsidRPr="008C36FA">
              <w:rPr>
                <w:kern w:val="20"/>
                <w:sz w:val="22"/>
                <w:szCs w:val="22"/>
              </w:rPr>
              <w:t>company</w:t>
            </w:r>
            <w:r w:rsidR="003D0E86" w:rsidRPr="008C36FA">
              <w:rPr>
                <w:kern w:val="20"/>
                <w:sz w:val="22"/>
                <w:szCs w:val="22"/>
              </w:rPr>
              <w:t xml:space="preserve"> to make use of and </w:t>
            </w:r>
            <w:r w:rsidR="00960DBF" w:rsidRPr="008C36FA">
              <w:rPr>
                <w:kern w:val="20"/>
                <w:sz w:val="22"/>
                <w:szCs w:val="22"/>
              </w:rPr>
              <w:t xml:space="preserve">build on the </w:t>
            </w:r>
            <w:r w:rsidR="00E45026" w:rsidRPr="008C36FA">
              <w:rPr>
                <w:kern w:val="20"/>
                <w:sz w:val="22"/>
                <w:szCs w:val="22"/>
              </w:rPr>
              <w:t xml:space="preserve">IT skills and </w:t>
            </w:r>
            <w:r w:rsidR="00960DBF" w:rsidRPr="008C36FA">
              <w:rPr>
                <w:kern w:val="20"/>
                <w:sz w:val="22"/>
                <w:szCs w:val="22"/>
              </w:rPr>
              <w:t>experience that I already have to offer.</w:t>
            </w:r>
          </w:p>
        </w:tc>
      </w:tr>
      <w:tr w:rsidR="001924E0" w:rsidTr="00C72594">
        <w:tc>
          <w:tcPr>
            <w:tcW w:w="2250" w:type="dxa"/>
            <w:tcMar>
              <w:right w:w="475" w:type="dxa"/>
            </w:tcMar>
          </w:tcPr>
          <w:p w:rsidR="001924E0" w:rsidRPr="00E07F24" w:rsidRDefault="00600961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Skills &amp; Abilities</w:t>
            </w:r>
          </w:p>
        </w:tc>
        <w:tc>
          <w:tcPr>
            <w:tcW w:w="7830" w:type="dxa"/>
          </w:tcPr>
          <w:p w:rsidR="006421BA" w:rsidRPr="00E07F24" w:rsidRDefault="00BC75AB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b/>
                <w:sz w:val="22"/>
                <w:szCs w:val="22"/>
              </w:rPr>
              <w:t>LANGUAGES</w:t>
            </w:r>
            <w:r w:rsidR="00B74373" w:rsidRPr="00E07F24">
              <w:rPr>
                <w:b/>
                <w:sz w:val="22"/>
                <w:szCs w:val="22"/>
              </w:rPr>
              <w:t xml:space="preserve"> &amp; FRAMEWORKS</w:t>
            </w:r>
            <w:r w:rsidRPr="00E07F24">
              <w:rPr>
                <w:b/>
                <w:sz w:val="22"/>
                <w:szCs w:val="22"/>
              </w:rPr>
              <w:t>:</w:t>
            </w:r>
            <w:r w:rsidRPr="00E07F24">
              <w:rPr>
                <w:sz w:val="22"/>
                <w:szCs w:val="22"/>
              </w:rPr>
              <w:t xml:space="preserve"> </w:t>
            </w:r>
            <w:r w:rsidR="00146CDD" w:rsidRPr="00E07F24">
              <w:rPr>
                <w:sz w:val="22"/>
                <w:szCs w:val="22"/>
              </w:rPr>
              <w:t xml:space="preserve">Java, </w:t>
            </w:r>
            <w:r w:rsidR="0072125C" w:rsidRPr="00E07F24">
              <w:rPr>
                <w:sz w:val="22"/>
                <w:szCs w:val="22"/>
              </w:rPr>
              <w:t>Spring</w:t>
            </w:r>
            <w:r w:rsidR="00525BEA">
              <w:rPr>
                <w:sz w:val="22"/>
                <w:szCs w:val="22"/>
              </w:rPr>
              <w:t>, Spring Reactive</w:t>
            </w:r>
            <w:r w:rsidR="00B412D2" w:rsidRPr="00E07F24">
              <w:rPr>
                <w:sz w:val="22"/>
                <w:szCs w:val="22"/>
              </w:rPr>
              <w:t xml:space="preserve">, </w:t>
            </w:r>
            <w:r w:rsidR="00146CDD" w:rsidRPr="00E07F24">
              <w:rPr>
                <w:sz w:val="22"/>
                <w:szCs w:val="22"/>
              </w:rPr>
              <w:t>HTML, CSS</w:t>
            </w:r>
            <w:r w:rsidR="00973810" w:rsidRPr="00E07F24">
              <w:rPr>
                <w:sz w:val="22"/>
                <w:szCs w:val="22"/>
              </w:rPr>
              <w:t>, SQL</w:t>
            </w:r>
            <w:r w:rsidR="00525BEA">
              <w:rPr>
                <w:sz w:val="22"/>
                <w:szCs w:val="22"/>
              </w:rPr>
              <w:t>, NoSQL</w:t>
            </w:r>
          </w:p>
          <w:p w:rsidR="00E51C4F" w:rsidRPr="00E07F24" w:rsidRDefault="00B74373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b/>
                <w:sz w:val="22"/>
                <w:szCs w:val="22"/>
              </w:rPr>
              <w:t>TECHNIQUES:</w:t>
            </w:r>
            <w:r w:rsidR="007F6B4E" w:rsidRPr="00E07F24">
              <w:rPr>
                <w:b/>
                <w:sz w:val="22"/>
                <w:szCs w:val="22"/>
              </w:rPr>
              <w:t xml:space="preserve"> </w:t>
            </w:r>
            <w:r w:rsidR="009964C5" w:rsidRPr="00E07F24">
              <w:rPr>
                <w:sz w:val="22"/>
                <w:szCs w:val="22"/>
              </w:rPr>
              <w:t>OOP</w:t>
            </w:r>
            <w:r w:rsidR="007E01E0" w:rsidRPr="00E07F24">
              <w:rPr>
                <w:sz w:val="22"/>
                <w:szCs w:val="22"/>
              </w:rPr>
              <w:t xml:space="preserve">, </w:t>
            </w:r>
            <w:r w:rsidR="009964C5" w:rsidRPr="00E07F24">
              <w:rPr>
                <w:sz w:val="22"/>
                <w:szCs w:val="22"/>
              </w:rPr>
              <w:t xml:space="preserve">Agile, </w:t>
            </w:r>
            <w:r w:rsidR="007E01E0" w:rsidRPr="00E07F24">
              <w:rPr>
                <w:sz w:val="22"/>
                <w:szCs w:val="22"/>
              </w:rPr>
              <w:t>BDD, TDD</w:t>
            </w:r>
            <w:r w:rsidR="005B4861" w:rsidRPr="00E07F24">
              <w:rPr>
                <w:sz w:val="22"/>
                <w:szCs w:val="22"/>
              </w:rPr>
              <w:t>, Backend Development</w:t>
            </w:r>
          </w:p>
          <w:p w:rsidR="006421BA" w:rsidRPr="00E07F24" w:rsidRDefault="006421BA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b/>
                <w:sz w:val="22"/>
                <w:szCs w:val="22"/>
              </w:rPr>
              <w:t>FAMILIAR WITH:</w:t>
            </w:r>
            <w:r w:rsidR="00231D2D" w:rsidRPr="00E07F24">
              <w:rPr>
                <w:sz w:val="22"/>
                <w:szCs w:val="22"/>
              </w:rPr>
              <w:t xml:space="preserve"> C,</w:t>
            </w:r>
            <w:r w:rsidR="00276093">
              <w:rPr>
                <w:sz w:val="22"/>
                <w:szCs w:val="22"/>
              </w:rPr>
              <w:t xml:space="preserve"> C#,</w:t>
            </w:r>
            <w:r w:rsidR="00231D2D" w:rsidRPr="00E07F24">
              <w:rPr>
                <w:sz w:val="22"/>
                <w:szCs w:val="22"/>
              </w:rPr>
              <w:t xml:space="preserve"> C++</w:t>
            </w:r>
            <w:r w:rsidRPr="00E07F24">
              <w:rPr>
                <w:sz w:val="22"/>
                <w:szCs w:val="22"/>
              </w:rPr>
              <w:t xml:space="preserve">, JavaScript, </w:t>
            </w:r>
            <w:r w:rsidR="00133C3F" w:rsidRPr="00E07F24">
              <w:rPr>
                <w:sz w:val="22"/>
                <w:szCs w:val="22"/>
              </w:rPr>
              <w:t xml:space="preserve">jQuery, </w:t>
            </w:r>
            <w:r w:rsidR="00B050E0" w:rsidRPr="00E07F24">
              <w:rPr>
                <w:sz w:val="22"/>
                <w:szCs w:val="22"/>
              </w:rPr>
              <w:t xml:space="preserve">Haskell, </w:t>
            </w:r>
            <w:r w:rsidR="002A4648" w:rsidRPr="00E07F24">
              <w:rPr>
                <w:sz w:val="22"/>
                <w:szCs w:val="22"/>
              </w:rPr>
              <w:t>XML</w:t>
            </w:r>
            <w:r w:rsidR="00FF19E4" w:rsidRPr="00E07F24">
              <w:rPr>
                <w:sz w:val="22"/>
                <w:szCs w:val="22"/>
              </w:rPr>
              <w:t>, Unix</w:t>
            </w:r>
            <w:r w:rsidR="0072125C" w:rsidRPr="00E07F24">
              <w:rPr>
                <w:sz w:val="22"/>
                <w:szCs w:val="22"/>
              </w:rPr>
              <w:t>, ASP.NET</w:t>
            </w:r>
          </w:p>
          <w:p w:rsidR="007E01E0" w:rsidRPr="00E07F24" w:rsidRDefault="007E01E0">
            <w:pPr>
              <w:pStyle w:val="ResumeText"/>
              <w:rPr>
                <w:b/>
                <w:sz w:val="22"/>
                <w:szCs w:val="22"/>
              </w:rPr>
            </w:pPr>
            <w:r w:rsidRPr="00E07F24">
              <w:rPr>
                <w:b/>
                <w:sz w:val="22"/>
                <w:szCs w:val="22"/>
              </w:rPr>
              <w:t>OS:</w:t>
            </w:r>
            <w:r w:rsidRPr="00E07F24">
              <w:rPr>
                <w:sz w:val="22"/>
                <w:szCs w:val="22"/>
              </w:rPr>
              <w:t xml:space="preserve"> </w:t>
            </w:r>
            <w:r w:rsidR="005C50EF" w:rsidRPr="00E07F24">
              <w:rPr>
                <w:sz w:val="22"/>
                <w:szCs w:val="22"/>
              </w:rPr>
              <w:t>Linux, Windows</w:t>
            </w:r>
          </w:p>
        </w:tc>
      </w:tr>
      <w:tr w:rsidR="001924E0" w:rsidTr="00C72594">
        <w:tc>
          <w:tcPr>
            <w:tcW w:w="2250" w:type="dxa"/>
            <w:tcMar>
              <w:right w:w="475" w:type="dxa"/>
            </w:tcMar>
          </w:tcPr>
          <w:p w:rsidR="001924E0" w:rsidRPr="00E07F24" w:rsidRDefault="003A6C99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 xml:space="preserve">WORK </w:t>
            </w:r>
            <w:r w:rsidR="00600961" w:rsidRPr="00E07F24">
              <w:rPr>
                <w:sz w:val="24"/>
                <w:szCs w:val="24"/>
              </w:rPr>
              <w:t>Experience</w:t>
            </w:r>
          </w:p>
        </w:tc>
        <w:tc>
          <w:tcPr>
            <w:tcW w:w="7830" w:type="dxa"/>
          </w:tcPr>
          <w:p w:rsidR="001924E0" w:rsidRPr="00E07F24" w:rsidRDefault="00FE3E44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DEPUTY STORE</w:t>
            </w:r>
            <w:bookmarkStart w:id="0" w:name="_GoBack"/>
            <w:bookmarkEnd w:id="0"/>
            <w:r w:rsidR="002C2358">
              <w:rPr>
                <w:sz w:val="22"/>
                <w:szCs w:val="22"/>
              </w:rPr>
              <w:t xml:space="preserve"> MANAGER</w:t>
            </w:r>
          </w:p>
          <w:p w:rsidR="001E5090" w:rsidRPr="00E07F24" w:rsidRDefault="001E5090" w:rsidP="001E5090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TESCO STORES LTD</w:t>
            </w:r>
          </w:p>
          <w:p w:rsidR="001924E0" w:rsidRPr="00E07F24" w:rsidRDefault="00DC0BC3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2010</w:t>
            </w:r>
            <w:r w:rsidR="001E5090" w:rsidRPr="00E07F24">
              <w:rPr>
                <w:sz w:val="22"/>
                <w:szCs w:val="22"/>
              </w:rPr>
              <w:t xml:space="preserve"> - 2015</w:t>
            </w:r>
          </w:p>
          <w:p w:rsidR="001924E0" w:rsidRPr="00E07F24" w:rsidRDefault="00CF6235" w:rsidP="00CF6235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FF0000"/>
                <w:kern w:val="20"/>
                <w:sz w:val="22"/>
                <w:szCs w:val="22"/>
              </w:rPr>
            </w:pPr>
            <w:r w:rsidRPr="00E07F24">
              <w:rPr>
                <w:kern w:val="20"/>
                <w:sz w:val="22"/>
                <w:szCs w:val="22"/>
              </w:rPr>
              <w:t>Working and reporting directly</w:t>
            </w:r>
            <w:r w:rsidR="001A52AC" w:rsidRPr="00E07F24">
              <w:rPr>
                <w:kern w:val="20"/>
                <w:sz w:val="22"/>
                <w:szCs w:val="22"/>
              </w:rPr>
              <w:t xml:space="preserve"> to the Store Manager and close</w:t>
            </w:r>
            <w:r w:rsidRPr="00E07F24">
              <w:rPr>
                <w:kern w:val="20"/>
                <w:sz w:val="22"/>
                <w:szCs w:val="22"/>
              </w:rPr>
              <w:t xml:space="preserve"> to the senior management teams of Tesco. Duties included managing </w:t>
            </w:r>
            <w:r w:rsidR="00C37BDF" w:rsidRPr="00E07F24">
              <w:rPr>
                <w:kern w:val="20"/>
                <w:sz w:val="22"/>
                <w:szCs w:val="22"/>
              </w:rPr>
              <w:t>financial aspects, being accountable for the staff relations and training</w:t>
            </w:r>
            <w:r w:rsidRPr="00E07F24">
              <w:rPr>
                <w:kern w:val="20"/>
                <w:sz w:val="22"/>
                <w:szCs w:val="22"/>
              </w:rPr>
              <w:t xml:space="preserve">, also pro-actively ensuring the business plan of the company is </w:t>
            </w:r>
            <w:r w:rsidR="008E50C8" w:rsidRPr="00E07F24">
              <w:rPr>
                <w:kern w:val="20"/>
                <w:sz w:val="22"/>
                <w:szCs w:val="22"/>
              </w:rPr>
              <w:t>reflected instore</w:t>
            </w:r>
            <w:r w:rsidR="0004352D" w:rsidRPr="00E07F24">
              <w:rPr>
                <w:kern w:val="20"/>
                <w:sz w:val="22"/>
                <w:szCs w:val="22"/>
              </w:rPr>
              <w:t xml:space="preserve"> and</w:t>
            </w:r>
            <w:r w:rsidR="008E50C8" w:rsidRPr="00E07F24">
              <w:rPr>
                <w:kern w:val="20"/>
                <w:sz w:val="22"/>
                <w:szCs w:val="22"/>
              </w:rPr>
              <w:t xml:space="preserve"> to a high standard</w:t>
            </w:r>
            <w:r w:rsidR="002C2358">
              <w:rPr>
                <w:kern w:val="20"/>
                <w:sz w:val="22"/>
                <w:szCs w:val="22"/>
              </w:rPr>
              <w:t>.</w:t>
            </w:r>
          </w:p>
        </w:tc>
      </w:tr>
      <w:tr w:rsidR="001924E0" w:rsidTr="00C72594">
        <w:tc>
          <w:tcPr>
            <w:tcW w:w="2250" w:type="dxa"/>
            <w:tcMar>
              <w:right w:w="475" w:type="dxa"/>
            </w:tcMar>
          </w:tcPr>
          <w:p w:rsidR="001924E0" w:rsidRPr="00E07F24" w:rsidRDefault="00600961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Education</w:t>
            </w:r>
          </w:p>
        </w:tc>
        <w:tc>
          <w:tcPr>
            <w:tcW w:w="7830" w:type="dxa"/>
          </w:tcPr>
          <w:p w:rsidR="001924E0" w:rsidRPr="00E07F24" w:rsidRDefault="00F633C6">
            <w:pPr>
              <w:pStyle w:val="Heading2"/>
              <w:outlineLvl w:val="1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COMPuter science</w:t>
            </w:r>
            <w:r w:rsidR="00CA1782" w:rsidRPr="00E07F24">
              <w:rPr>
                <w:sz w:val="22"/>
                <w:szCs w:val="22"/>
              </w:rPr>
              <w:t xml:space="preserve"> BSc</w:t>
            </w:r>
            <w:r w:rsidR="00840F39">
              <w:rPr>
                <w:sz w:val="22"/>
                <w:szCs w:val="22"/>
              </w:rPr>
              <w:t xml:space="preserve"> - </w:t>
            </w:r>
            <w:r w:rsidR="00550690" w:rsidRPr="00E07F24">
              <w:rPr>
                <w:sz w:val="22"/>
                <w:szCs w:val="22"/>
              </w:rPr>
              <w:t>University of leicester, pr</w:t>
            </w:r>
            <w:r w:rsidR="00677CD7" w:rsidRPr="00E07F24">
              <w:rPr>
                <w:sz w:val="22"/>
                <w:szCs w:val="22"/>
              </w:rPr>
              <w:t>EDICTED</w:t>
            </w:r>
            <w:r w:rsidR="00550690" w:rsidRPr="00E07F24">
              <w:rPr>
                <w:sz w:val="22"/>
                <w:szCs w:val="22"/>
              </w:rPr>
              <w:t xml:space="preserve"> 1st</w:t>
            </w:r>
          </w:p>
          <w:p w:rsidR="00FF19E4" w:rsidRPr="00E07F24" w:rsidRDefault="00C93F1C" w:rsidP="007D6093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1</w:t>
            </w:r>
            <w:r w:rsidRPr="00E07F24">
              <w:rPr>
                <w:sz w:val="22"/>
                <w:szCs w:val="22"/>
                <w:vertAlign w:val="superscript"/>
              </w:rPr>
              <w:t>ST</w:t>
            </w:r>
            <w:r w:rsidRPr="00E07F24">
              <w:rPr>
                <w:sz w:val="22"/>
                <w:szCs w:val="22"/>
              </w:rPr>
              <w:t xml:space="preserve"> year AVG: </w:t>
            </w:r>
            <w:r w:rsidRPr="00E07F24">
              <w:rPr>
                <w:b/>
                <w:sz w:val="22"/>
                <w:szCs w:val="22"/>
              </w:rPr>
              <w:t>8</w:t>
            </w:r>
            <w:r w:rsidR="00EB3A03" w:rsidRPr="00E07F24">
              <w:rPr>
                <w:b/>
                <w:sz w:val="22"/>
                <w:szCs w:val="22"/>
              </w:rPr>
              <w:t>6</w:t>
            </w:r>
            <w:r w:rsidRPr="00E07F24">
              <w:rPr>
                <w:b/>
                <w:sz w:val="22"/>
                <w:szCs w:val="22"/>
              </w:rPr>
              <w:t>%</w:t>
            </w:r>
            <w:r w:rsidRPr="00E07F24">
              <w:rPr>
                <w:sz w:val="22"/>
                <w:szCs w:val="22"/>
              </w:rPr>
              <w:t>, 2</w:t>
            </w:r>
            <w:r w:rsidRPr="00E07F24">
              <w:rPr>
                <w:sz w:val="22"/>
                <w:szCs w:val="22"/>
                <w:vertAlign w:val="superscript"/>
              </w:rPr>
              <w:t>nd</w:t>
            </w:r>
            <w:r w:rsidRPr="00E07F24">
              <w:rPr>
                <w:sz w:val="22"/>
                <w:szCs w:val="22"/>
              </w:rPr>
              <w:t xml:space="preserve"> year AVG: </w:t>
            </w:r>
            <w:r w:rsidRPr="00E07F24">
              <w:rPr>
                <w:b/>
                <w:sz w:val="22"/>
                <w:szCs w:val="22"/>
              </w:rPr>
              <w:t>75%</w:t>
            </w:r>
            <w:r w:rsidR="008B0E36" w:rsidRPr="00E07F24">
              <w:rPr>
                <w:sz w:val="22"/>
                <w:szCs w:val="22"/>
              </w:rPr>
              <w:t>, 3</w:t>
            </w:r>
            <w:r w:rsidR="008B0E36" w:rsidRPr="00E07F24">
              <w:rPr>
                <w:sz w:val="22"/>
                <w:szCs w:val="22"/>
                <w:vertAlign w:val="superscript"/>
              </w:rPr>
              <w:t>rd</w:t>
            </w:r>
            <w:r w:rsidR="008B0E36" w:rsidRPr="00E07F24">
              <w:rPr>
                <w:sz w:val="22"/>
                <w:szCs w:val="22"/>
              </w:rPr>
              <w:t xml:space="preserve"> year CURRENT AVG: </w:t>
            </w:r>
            <w:r w:rsidR="008B0E36" w:rsidRPr="00E07F24">
              <w:rPr>
                <w:b/>
                <w:sz w:val="22"/>
                <w:szCs w:val="22"/>
              </w:rPr>
              <w:t>…%</w:t>
            </w:r>
          </w:p>
          <w:p w:rsidR="00BC75AB" w:rsidRPr="00E07F24" w:rsidRDefault="00BC75AB" w:rsidP="00BC75AB">
            <w:pPr>
              <w:pStyle w:val="Heading2"/>
              <w:outlineLvl w:val="1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 xml:space="preserve">GATEWAY </w:t>
            </w:r>
            <w:r w:rsidR="00840F39">
              <w:rPr>
                <w:sz w:val="22"/>
                <w:szCs w:val="22"/>
              </w:rPr>
              <w:t>6</w:t>
            </w:r>
            <w:r w:rsidR="00840F39" w:rsidRPr="00840F39">
              <w:rPr>
                <w:sz w:val="22"/>
                <w:szCs w:val="22"/>
                <w:vertAlign w:val="superscript"/>
              </w:rPr>
              <w:t>th</w:t>
            </w:r>
            <w:r w:rsidR="00840F39">
              <w:rPr>
                <w:sz w:val="22"/>
                <w:szCs w:val="22"/>
              </w:rPr>
              <w:t xml:space="preserve"> FORM </w:t>
            </w:r>
            <w:r w:rsidRPr="00E07F24">
              <w:rPr>
                <w:sz w:val="22"/>
                <w:szCs w:val="22"/>
              </w:rPr>
              <w:t>COLLEGE LEICESTER</w:t>
            </w:r>
          </w:p>
          <w:p w:rsidR="00BC75AB" w:rsidRPr="00E07F24" w:rsidRDefault="00BC75AB" w:rsidP="00BC75AB">
            <w:pPr>
              <w:pStyle w:val="ResumeText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 xml:space="preserve">IT: C, Biology: C, Media: </w:t>
            </w:r>
            <w:r w:rsidR="00525BEA">
              <w:rPr>
                <w:sz w:val="22"/>
                <w:szCs w:val="22"/>
              </w:rPr>
              <w:t>C</w:t>
            </w:r>
          </w:p>
          <w:p w:rsidR="00BC75AB" w:rsidRPr="00E07F24" w:rsidRDefault="00BC75AB" w:rsidP="00BC75AB">
            <w:pPr>
              <w:pStyle w:val="Heading2"/>
              <w:outlineLvl w:val="1"/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ENGLish martyrs</w:t>
            </w:r>
            <w:r w:rsidR="0030434F" w:rsidRPr="00E07F24">
              <w:rPr>
                <w:sz w:val="22"/>
                <w:szCs w:val="22"/>
              </w:rPr>
              <w:t xml:space="preserve"> </w:t>
            </w:r>
            <w:r w:rsidR="00B37C62" w:rsidRPr="00E07F24">
              <w:rPr>
                <w:sz w:val="22"/>
                <w:szCs w:val="22"/>
              </w:rPr>
              <w:t>rc</w:t>
            </w:r>
            <w:r w:rsidR="0030434F" w:rsidRPr="00E07F24">
              <w:rPr>
                <w:sz w:val="22"/>
                <w:szCs w:val="22"/>
              </w:rPr>
              <w:t xml:space="preserve"> school</w:t>
            </w:r>
          </w:p>
          <w:p w:rsidR="00BC75AB" w:rsidRPr="00E07F24" w:rsidRDefault="00BD1759" w:rsidP="00BC75AB">
            <w:pPr>
              <w:pStyle w:val="ResumeText"/>
              <w:rPr>
                <w:i/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 xml:space="preserve">10 GCSE’s A-C including </w:t>
            </w:r>
            <w:r w:rsidR="00BC75AB" w:rsidRPr="00E07F24">
              <w:rPr>
                <w:sz w:val="22"/>
                <w:szCs w:val="22"/>
              </w:rPr>
              <w:t>Mathematics: A, Science AA, English: BC</w:t>
            </w:r>
          </w:p>
        </w:tc>
      </w:tr>
      <w:tr w:rsidR="001924E0" w:rsidTr="00C72594">
        <w:tc>
          <w:tcPr>
            <w:tcW w:w="2250" w:type="dxa"/>
            <w:tcMar>
              <w:right w:w="475" w:type="dxa"/>
            </w:tcMar>
          </w:tcPr>
          <w:p w:rsidR="001924E0" w:rsidRPr="00E07F24" w:rsidRDefault="00CE387C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t>ACTIVITIES &amp; INTERESTS</w:t>
            </w:r>
          </w:p>
        </w:tc>
        <w:tc>
          <w:tcPr>
            <w:tcW w:w="7830" w:type="dxa"/>
          </w:tcPr>
          <w:p w:rsidR="001924E0" w:rsidRPr="00E07F24" w:rsidRDefault="007344BE" w:rsidP="007344BE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Staying healthy</w:t>
            </w:r>
            <w:r w:rsidR="00A179BB" w:rsidRPr="00E07F24">
              <w:rPr>
                <w:sz w:val="22"/>
                <w:szCs w:val="22"/>
              </w:rPr>
              <w:t xml:space="preserve">, good </w:t>
            </w:r>
            <w:r w:rsidR="00CC5C8E" w:rsidRPr="00E07F24">
              <w:rPr>
                <w:sz w:val="22"/>
                <w:szCs w:val="22"/>
              </w:rPr>
              <w:t>food</w:t>
            </w:r>
            <w:r w:rsidRPr="00E07F24">
              <w:rPr>
                <w:sz w:val="22"/>
                <w:szCs w:val="22"/>
              </w:rPr>
              <w:t xml:space="preserve"> and getting involved in sports</w:t>
            </w:r>
            <w:r w:rsidR="007070E9" w:rsidRPr="00E07F24">
              <w:rPr>
                <w:sz w:val="22"/>
                <w:szCs w:val="22"/>
              </w:rPr>
              <w:t>, in particular the university Computer Science Football Team</w:t>
            </w:r>
          </w:p>
          <w:p w:rsidR="007344BE" w:rsidRPr="00E07F24" w:rsidRDefault="007344BE" w:rsidP="007344BE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07F24">
              <w:rPr>
                <w:sz w:val="22"/>
                <w:szCs w:val="22"/>
              </w:rPr>
              <w:t>Travelling to new places and experiencing the unfamiliar</w:t>
            </w:r>
          </w:p>
          <w:p w:rsidR="00A179BB" w:rsidRPr="00E07F24" w:rsidRDefault="00CC5C8E" w:rsidP="00840F39">
            <w:pPr>
              <w:pStyle w:val="ResumeTex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25BEA">
              <w:rPr>
                <w:sz w:val="22"/>
                <w:szCs w:val="22"/>
              </w:rPr>
              <w:t>Flexing my creative muscle</w:t>
            </w:r>
            <w:r w:rsidR="006568E7" w:rsidRPr="00E07F24">
              <w:rPr>
                <w:color w:val="FF0000"/>
                <w:sz w:val="22"/>
                <w:szCs w:val="22"/>
              </w:rPr>
              <w:t xml:space="preserve"> </w:t>
            </w:r>
            <w:r w:rsidR="006568E7" w:rsidRPr="00E07F24">
              <w:rPr>
                <w:sz w:val="22"/>
                <w:szCs w:val="22"/>
              </w:rPr>
              <w:t>in web design and front-end development</w:t>
            </w:r>
          </w:p>
        </w:tc>
      </w:tr>
      <w:tr w:rsidR="001924E0" w:rsidTr="00C72594">
        <w:tc>
          <w:tcPr>
            <w:tcW w:w="2250" w:type="dxa"/>
            <w:tcMar>
              <w:right w:w="475" w:type="dxa"/>
            </w:tcMar>
          </w:tcPr>
          <w:p w:rsidR="001924E0" w:rsidRPr="00E07F24" w:rsidRDefault="00600961">
            <w:pPr>
              <w:pStyle w:val="Heading1"/>
              <w:outlineLvl w:val="0"/>
              <w:rPr>
                <w:sz w:val="24"/>
                <w:szCs w:val="24"/>
              </w:rPr>
            </w:pPr>
            <w:r w:rsidRPr="00E07F24">
              <w:rPr>
                <w:sz w:val="24"/>
                <w:szCs w:val="24"/>
              </w:rPr>
              <w:lastRenderedPageBreak/>
              <w:t>Leadership</w:t>
            </w:r>
          </w:p>
        </w:tc>
        <w:tc>
          <w:tcPr>
            <w:tcW w:w="7830" w:type="dxa"/>
          </w:tcPr>
          <w:p w:rsidR="001924E0" w:rsidRDefault="00C2161F" w:rsidP="00C2161F">
            <w:pPr>
              <w:pStyle w:val="ResumeText"/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 w:rsidRPr="00C2161F">
              <w:rPr>
                <w:b/>
                <w:sz w:val="22"/>
                <w:szCs w:val="22"/>
              </w:rPr>
              <w:t>Voluntary Teaching Assistant – University of Leicester</w:t>
            </w:r>
          </w:p>
          <w:p w:rsidR="00C2161F" w:rsidRPr="00C2161F" w:rsidRDefault="00C2161F" w:rsidP="00C2161F">
            <w:pPr>
              <w:pStyle w:val="ResumeText"/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Rep – Computer Science – University of Leicester</w:t>
            </w:r>
          </w:p>
        </w:tc>
      </w:tr>
    </w:tbl>
    <w:p w:rsidR="00840F39" w:rsidRPr="00282CE3" w:rsidRDefault="00840F39">
      <w:pPr>
        <w:rPr>
          <w:color w:val="FF0000"/>
        </w:rPr>
      </w:pPr>
    </w:p>
    <w:sectPr w:rsidR="00840F39" w:rsidRPr="00282CE3" w:rsidSect="00D74CB9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DD0" w:rsidRDefault="007B4DD0">
      <w:pPr>
        <w:spacing w:after="0" w:line="240" w:lineRule="auto"/>
      </w:pPr>
      <w:r>
        <w:separator/>
      </w:r>
    </w:p>
  </w:endnote>
  <w:endnote w:type="continuationSeparator" w:id="0">
    <w:p w:rsidR="007B4DD0" w:rsidRDefault="007B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4E0" w:rsidRDefault="00600961">
    <w:pPr>
      <w:pStyle w:val="Footer"/>
    </w:pPr>
    <w:r>
      <w:t xml:space="preserve">Page </w:t>
    </w:r>
    <w:r w:rsidR="00D74CB9">
      <w:fldChar w:fldCharType="begin"/>
    </w:r>
    <w:r>
      <w:instrText xml:space="preserve"> PAGE </w:instrText>
    </w:r>
    <w:r w:rsidR="00D74CB9">
      <w:fldChar w:fldCharType="separate"/>
    </w:r>
    <w:r w:rsidR="00840F39">
      <w:rPr>
        <w:noProof/>
      </w:rPr>
      <w:t>2</w:t>
    </w:r>
    <w:r w:rsidR="00D74C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DD0" w:rsidRDefault="007B4DD0">
      <w:pPr>
        <w:spacing w:after="0" w:line="240" w:lineRule="auto"/>
      </w:pPr>
      <w:r>
        <w:separator/>
      </w:r>
    </w:p>
  </w:footnote>
  <w:footnote w:type="continuationSeparator" w:id="0">
    <w:p w:rsidR="007B4DD0" w:rsidRDefault="007B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40859"/>
    <w:multiLevelType w:val="hybridMultilevel"/>
    <w:tmpl w:val="75AE2CA2"/>
    <w:lvl w:ilvl="0" w:tplc="AAD4134A">
      <w:start w:val="20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412C"/>
    <w:multiLevelType w:val="hybridMultilevel"/>
    <w:tmpl w:val="C882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002C0"/>
    <w:multiLevelType w:val="hybridMultilevel"/>
    <w:tmpl w:val="79CA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6326E"/>
    <w:multiLevelType w:val="multilevel"/>
    <w:tmpl w:val="CE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5069E"/>
    <w:multiLevelType w:val="hybridMultilevel"/>
    <w:tmpl w:val="F8EA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A2142"/>
    <w:multiLevelType w:val="hybridMultilevel"/>
    <w:tmpl w:val="2D0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3083"/>
    <w:multiLevelType w:val="hybridMultilevel"/>
    <w:tmpl w:val="B494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1459F"/>
    <w:multiLevelType w:val="hybridMultilevel"/>
    <w:tmpl w:val="4236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BA2"/>
    <w:rsid w:val="0004352D"/>
    <w:rsid w:val="00074D5A"/>
    <w:rsid w:val="00076D04"/>
    <w:rsid w:val="00085397"/>
    <w:rsid w:val="000A42D8"/>
    <w:rsid w:val="000E40EB"/>
    <w:rsid w:val="00100407"/>
    <w:rsid w:val="00133C3F"/>
    <w:rsid w:val="00146CDD"/>
    <w:rsid w:val="00147A65"/>
    <w:rsid w:val="00153CCE"/>
    <w:rsid w:val="001924E0"/>
    <w:rsid w:val="00197674"/>
    <w:rsid w:val="001A52AC"/>
    <w:rsid w:val="001C35D2"/>
    <w:rsid w:val="001E5090"/>
    <w:rsid w:val="001F749C"/>
    <w:rsid w:val="002071CB"/>
    <w:rsid w:val="00231D2D"/>
    <w:rsid w:val="00245BDF"/>
    <w:rsid w:val="002636A2"/>
    <w:rsid w:val="00276093"/>
    <w:rsid w:val="00282CE3"/>
    <w:rsid w:val="002A4648"/>
    <w:rsid w:val="002B29EA"/>
    <w:rsid w:val="002C2358"/>
    <w:rsid w:val="0030434F"/>
    <w:rsid w:val="00312D67"/>
    <w:rsid w:val="0037438A"/>
    <w:rsid w:val="00382AA3"/>
    <w:rsid w:val="00387BA2"/>
    <w:rsid w:val="003909DA"/>
    <w:rsid w:val="003A6C99"/>
    <w:rsid w:val="003D0E86"/>
    <w:rsid w:val="003D29B5"/>
    <w:rsid w:val="00421DD6"/>
    <w:rsid w:val="004770E2"/>
    <w:rsid w:val="0048426D"/>
    <w:rsid w:val="00495CCE"/>
    <w:rsid w:val="004E0F95"/>
    <w:rsid w:val="004F649C"/>
    <w:rsid w:val="00521712"/>
    <w:rsid w:val="00525BEA"/>
    <w:rsid w:val="00532E0B"/>
    <w:rsid w:val="00550690"/>
    <w:rsid w:val="005621CF"/>
    <w:rsid w:val="00573536"/>
    <w:rsid w:val="00585639"/>
    <w:rsid w:val="005B3506"/>
    <w:rsid w:val="005B4861"/>
    <w:rsid w:val="005B5715"/>
    <w:rsid w:val="005C50EF"/>
    <w:rsid w:val="00600961"/>
    <w:rsid w:val="0060749B"/>
    <w:rsid w:val="00627245"/>
    <w:rsid w:val="006421BA"/>
    <w:rsid w:val="006549E0"/>
    <w:rsid w:val="006568E7"/>
    <w:rsid w:val="006602EB"/>
    <w:rsid w:val="00677CD7"/>
    <w:rsid w:val="006B24BD"/>
    <w:rsid w:val="007070E9"/>
    <w:rsid w:val="0072125C"/>
    <w:rsid w:val="007232D1"/>
    <w:rsid w:val="007344BE"/>
    <w:rsid w:val="00735FBE"/>
    <w:rsid w:val="00754F68"/>
    <w:rsid w:val="00770E24"/>
    <w:rsid w:val="007B4DD0"/>
    <w:rsid w:val="007D6093"/>
    <w:rsid w:val="007E01E0"/>
    <w:rsid w:val="007F0961"/>
    <w:rsid w:val="007F6B4E"/>
    <w:rsid w:val="00813660"/>
    <w:rsid w:val="00840F39"/>
    <w:rsid w:val="00841DC6"/>
    <w:rsid w:val="008473F9"/>
    <w:rsid w:val="0087438A"/>
    <w:rsid w:val="008B0E36"/>
    <w:rsid w:val="008C36FA"/>
    <w:rsid w:val="008E50C8"/>
    <w:rsid w:val="009144CE"/>
    <w:rsid w:val="00960DBF"/>
    <w:rsid w:val="00973810"/>
    <w:rsid w:val="009964C5"/>
    <w:rsid w:val="009B0760"/>
    <w:rsid w:val="009C56A5"/>
    <w:rsid w:val="009D31B9"/>
    <w:rsid w:val="00A029A5"/>
    <w:rsid w:val="00A0366F"/>
    <w:rsid w:val="00A06EBB"/>
    <w:rsid w:val="00A104AD"/>
    <w:rsid w:val="00A10CE8"/>
    <w:rsid w:val="00A179BB"/>
    <w:rsid w:val="00A6660E"/>
    <w:rsid w:val="00A73928"/>
    <w:rsid w:val="00A97304"/>
    <w:rsid w:val="00AC55C6"/>
    <w:rsid w:val="00AF6D86"/>
    <w:rsid w:val="00B050E0"/>
    <w:rsid w:val="00B125CC"/>
    <w:rsid w:val="00B23808"/>
    <w:rsid w:val="00B23FDF"/>
    <w:rsid w:val="00B37C62"/>
    <w:rsid w:val="00B412D2"/>
    <w:rsid w:val="00B527B0"/>
    <w:rsid w:val="00B64452"/>
    <w:rsid w:val="00B71BF5"/>
    <w:rsid w:val="00B74373"/>
    <w:rsid w:val="00BC75AB"/>
    <w:rsid w:val="00BD1759"/>
    <w:rsid w:val="00BE2427"/>
    <w:rsid w:val="00C2161F"/>
    <w:rsid w:val="00C37BDF"/>
    <w:rsid w:val="00C4292A"/>
    <w:rsid w:val="00C46DD3"/>
    <w:rsid w:val="00C6775F"/>
    <w:rsid w:val="00C72594"/>
    <w:rsid w:val="00C73D64"/>
    <w:rsid w:val="00C93F1C"/>
    <w:rsid w:val="00CA1782"/>
    <w:rsid w:val="00CC4BCB"/>
    <w:rsid w:val="00CC5C8E"/>
    <w:rsid w:val="00CE387C"/>
    <w:rsid w:val="00CF2320"/>
    <w:rsid w:val="00CF6235"/>
    <w:rsid w:val="00D51F41"/>
    <w:rsid w:val="00D52385"/>
    <w:rsid w:val="00D74CB9"/>
    <w:rsid w:val="00DB1101"/>
    <w:rsid w:val="00DC0BC3"/>
    <w:rsid w:val="00DD1141"/>
    <w:rsid w:val="00DD6A3C"/>
    <w:rsid w:val="00E07F24"/>
    <w:rsid w:val="00E45026"/>
    <w:rsid w:val="00E51C4F"/>
    <w:rsid w:val="00E83E81"/>
    <w:rsid w:val="00EB3A03"/>
    <w:rsid w:val="00EC1DD8"/>
    <w:rsid w:val="00F12CD4"/>
    <w:rsid w:val="00F42FD8"/>
    <w:rsid w:val="00F633C6"/>
    <w:rsid w:val="00FD07D2"/>
    <w:rsid w:val="00FD4085"/>
    <w:rsid w:val="00FE3E44"/>
    <w:rsid w:val="00F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9"/>
    </o:shapedefaults>
    <o:shapelayout v:ext="edit">
      <o:idmap v:ext="edit" data="1"/>
    </o:shapelayout>
  </w:shapeDefaults>
  <w:decimalSymbol w:val="."/>
  <w:listSeparator w:val=","/>
  <w14:docId w14:val="6DD140F2"/>
  <w15:docId w15:val="{97AC2AB2-A831-4977-A709-3EB2346E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CB9"/>
  </w:style>
  <w:style w:type="paragraph" w:styleId="Heading1">
    <w:name w:val="heading 1"/>
    <w:basedOn w:val="Normal"/>
    <w:link w:val="Heading1Char"/>
    <w:uiPriority w:val="9"/>
    <w:unhideWhenUsed/>
    <w:qFormat/>
    <w:rsid w:val="00D74CB9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A5A5A5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D74CB9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74CB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74CB9"/>
    <w:rPr>
      <w:b/>
      <w:bCs/>
      <w:caps w:val="0"/>
      <w:smallCaps/>
      <w:color w:val="DDDDD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74CB9"/>
    <w:rPr>
      <w:rFonts w:asciiTheme="majorHAnsi" w:eastAsiaTheme="majorEastAsia" w:hAnsiTheme="majorHAnsi" w:cstheme="majorBidi"/>
      <w:caps/>
      <w:color w:val="A5A5A5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4CB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D74CB9"/>
    <w:pPr>
      <w:pBdr>
        <w:top w:val="single" w:sz="4" w:space="6" w:color="EAEAE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74CB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D74CB9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D74CB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D74CB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9D31B9"/>
    <w:pPr>
      <w:pBdr>
        <w:top w:val="single" w:sz="4" w:space="4" w:color="DDDDDD" w:themeColor="accent1"/>
        <w:left w:val="single" w:sz="4" w:space="6" w:color="DDDDDD" w:themeColor="accent1"/>
        <w:bottom w:val="single" w:sz="4" w:space="2" w:color="DDDDDD" w:themeColor="accent1"/>
        <w:right w:val="single" w:sz="4" w:space="6" w:color="DDDDDD" w:themeColor="accent1"/>
      </w:pBdr>
      <w:shd w:val="clear" w:color="auto" w:fill="A5A5A5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D74CB9"/>
    <w:pPr>
      <w:spacing w:before="40" w:after="0" w:line="240" w:lineRule="auto"/>
      <w:jc w:val="right"/>
    </w:pPr>
    <w:rPr>
      <w:rFonts w:eastAsiaTheme="minorHAnsi"/>
      <w:color w:val="A5A5A5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B9"/>
    <w:rPr>
      <w:rFonts w:asciiTheme="majorHAnsi" w:eastAsiaTheme="majorEastAsia" w:hAnsiTheme="majorHAnsi" w:cstheme="majorBidi"/>
      <w:color w:val="6E6E6E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B9"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B9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B9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B9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B9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B9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D74CB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CB9"/>
  </w:style>
  <w:style w:type="character" w:styleId="Hyperlink">
    <w:name w:val="Hyperlink"/>
    <w:basedOn w:val="DefaultParagraphFont"/>
    <w:uiPriority w:val="99"/>
    <w:unhideWhenUsed/>
    <w:rsid w:val="00421DD6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1D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97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E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725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n@meysner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Downloads\tf02835057.dotx" TargetMode="External"/></Relationship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tf02835057.dotx</Template>
  <TotalTime>128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21</cp:revision>
  <dcterms:created xsi:type="dcterms:W3CDTF">2017-10-04T15:57:00Z</dcterms:created>
  <dcterms:modified xsi:type="dcterms:W3CDTF">2017-10-26T10:14:00Z</dcterms:modified>
</cp:coreProperties>
</file>