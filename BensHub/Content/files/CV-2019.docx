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xmlns:wp14="http://schemas.microsoft.com/office/word/2010/wordml" w:rsidR="00813660" w:rsidP="3F20E156" w:rsidRDefault="00A0366F" w14:paraId="74764D21" wp14:textId="5830C203">
      <w:pPr>
        <w:pStyle w:val="ContactInfo"/>
        <w:bidi w:val="0"/>
        <w:spacing w:before="0" w:beforeAutospacing="off" w:after="80" w:afterAutospacing="off" w:line="288" w:lineRule="auto"/>
        <w:ind/>
        <w:jc w:val="center"/>
        <w:rPr>
          <w:b w:val="1"/>
          <w:bCs w:val="1"/>
        </w:rPr>
      </w:pPr>
      <w:proofErr w:type="gramStart"/>
      <w:r w:rsidRPr="3F20E156" w:rsidR="3F20E156">
        <w:rPr>
          <w:b w:val="1"/>
          <w:bCs w:val="1"/>
          <w:sz w:val="56"/>
          <w:szCs w:val="56"/>
        </w:rPr>
        <w:t xml:space="preserve">Benjamin Thomas </w:t>
      </w:r>
      <w:proofErr w:type="spellStart"/>
      <w:r w:rsidRPr="3F20E156" w:rsidR="3F20E156">
        <w:rPr>
          <w:b w:val="1"/>
          <w:bCs w:val="1"/>
          <w:sz w:val="56"/>
          <w:szCs w:val="56"/>
        </w:rPr>
        <w:t>Meysner</w:t>
      </w:r>
      <w:proofErr w:type="spellEnd"/>
    </w:p>
    <w:p xmlns:wp14="http://schemas.microsoft.com/office/word/2010/wordml" w:rsidR="00813660" w:rsidP="3F20E156" w:rsidRDefault="00A0366F" w14:paraId="39BD9881" wp14:textId="0A62D9D9">
      <w:pPr>
        <w:pStyle w:val="NoSpacing"/>
        <w:bidi w:val="0"/>
        <w:spacing w:before="0" w:beforeAutospacing="off" w:after="80" w:afterAutospacing="off" w:line="288" w:lineRule="auto"/>
        <w:ind/>
        <w:jc w:val="center"/>
        <w:rPr>
          <w:b w:val="1"/>
          <w:bCs w:val="1"/>
        </w:rPr>
      </w:pPr>
      <w:proofErr w:type="spellStart"/>
      <w:r w:rsidRPr="3F20E156" w:rsidR="00CC4BCB">
        <w:rPr>
          <w:rFonts w:ascii="Cambria" w:hAnsi="Cambria" w:eastAsia="Cambria" w:cs="" w:asciiTheme="minorAscii" w:hAnsiTheme="minorAscii" w:eastAsiaTheme="minorAscii" w:cstheme="minorBidi"/>
          <w:b w:val="1"/>
          <w:bCs w:val="1"/>
          <w:color w:val="595959" w:themeColor="text2" w:themeTint="A6" w:themeShade="FF"/>
          <w:sz w:val="22"/>
          <w:szCs w:val="22"/>
        </w:rPr>
        <w:t xml:space="preserve">BenMeysner</w:t>
      </w:r>
      <w:proofErr w:type="spellEnd"/>
      <w:r w:rsidRPr="3F20E156" w:rsidR="00CC4BCB">
        <w:rPr>
          <w:rFonts w:ascii="Cambria" w:hAnsi="Cambria" w:eastAsia="Cambria" w:cs="" w:asciiTheme="minorAscii" w:hAnsiTheme="minorAscii" w:eastAsiaTheme="minorAscii" w:cstheme="minorBidi"/>
          <w:b w:val="1"/>
          <w:bCs w:val="1"/>
          <w:color w:val="595959" w:themeColor="text2" w:themeTint="A6" w:themeShade="FF"/>
          <w:sz w:val="22"/>
          <w:szCs w:val="22"/>
        </w:rPr>
        <w:t xml:space="preserve">.co.</w:t>
      </w:r>
      <w:proofErr w:type="spellStart"/>
      <w:r w:rsidRPr="3F20E156" w:rsidR="00CC4BCB">
        <w:rPr>
          <w:rFonts w:ascii="Cambria" w:hAnsi="Cambria" w:eastAsia="Cambria" w:cs="" w:asciiTheme="minorAscii" w:hAnsiTheme="minorAscii" w:eastAsiaTheme="minorAscii" w:cstheme="minorBidi"/>
          <w:b w:val="1"/>
          <w:bCs w:val="1"/>
          <w:color w:val="595959" w:themeColor="text2" w:themeTint="A6" w:themeShade="FF"/>
          <w:sz w:val="22"/>
          <w:szCs w:val="22"/>
        </w:rPr>
        <w:t xml:space="preserve">uk</w:t>
      </w:r>
      <w:proofErr w:type="spellEnd"/>
      <w:r w:rsidRPr="3F20E156" w:rsidR="00CC4BCB">
        <w:rPr>
          <w:rFonts w:ascii="Cambria" w:hAnsi="Cambria" w:eastAsia="Cambria" w:cs="" w:asciiTheme="minorAscii" w:hAnsiTheme="minorAscii" w:eastAsiaTheme="minorAscii" w:cstheme="minorBidi"/>
          <w:b w:val="1"/>
          <w:bCs w:val="1"/>
          <w:color w:val="595959" w:themeColor="text2" w:themeTint="A6" w:themeShade="FF"/>
          <w:sz w:val="22"/>
          <w:szCs w:val="22"/>
        </w:rPr>
        <w:t xml:space="preserve"> </w:t>
      </w:r>
      <w:r w:rsidRPr="3F20E156" w:rsidR="00CC4BCB">
        <w:rPr>
          <w:rFonts w:ascii="Cambria" w:hAnsi="Cambria" w:eastAsia="Cambria" w:cs="" w:asciiTheme="minorAscii" w:hAnsiTheme="minorAscii" w:eastAsiaTheme="minorAscii" w:cstheme="minorBidi"/>
          <w:b w:val="1"/>
          <w:bCs w:val="1"/>
          <w:color w:val="595959" w:themeColor="text2" w:themeTint="A6" w:themeShade="FF"/>
          <w:sz w:val="22"/>
          <w:szCs w:val="22"/>
        </w:rPr>
        <w:t xml:space="preserve"> </w:t>
      </w:r>
      <w:r w:rsidR="00521712">
        <w:rPr>
          <w:b/>
        </w:rPr>
        <w:tab/>
      </w:r>
      <w:r w:rsidR="00521712">
        <w:rPr>
          <w:b/>
        </w:rPr>
        <w:tab/>
      </w:r>
      <w:r w:rsidRPr="3F20E156" w:rsidR="00CC4BCB">
        <w:rPr>
          <w:rFonts w:ascii="Cambria" w:hAnsi="Cambria" w:eastAsia="Cambria" w:cs="" w:asciiTheme="minorAscii" w:hAnsiTheme="minorAscii" w:eastAsiaTheme="minorAscii" w:cstheme="minorBidi"/>
          <w:b w:val="1"/>
          <w:bCs w:val="1"/>
          <w:color w:val="595959" w:themeColor="text2" w:themeTint="A6" w:themeShade="FF"/>
          <w:sz w:val="22"/>
          <w:szCs w:val="22"/>
        </w:rPr>
        <w:t>07403153749</w:t>
      </w:r>
      <w:r w:rsidRPr="3F20E156" w:rsidR="00CC4BCB">
        <w:rPr>
          <w:rFonts w:ascii="Cambria" w:hAnsi="Cambria" w:eastAsia="Cambria" w:cs="" w:asciiTheme="minorAscii" w:hAnsiTheme="minorAscii" w:eastAsiaTheme="minorAscii" w:cstheme="minorBidi"/>
          <w:b w:val="1"/>
          <w:bCs w:val="1"/>
          <w:color w:val="595959" w:themeColor="text2" w:themeTint="A6" w:themeShade="FF"/>
          <w:sz w:val="22"/>
          <w:szCs w:val="22"/>
        </w:rPr>
        <w:t xml:space="preserve"> </w:t>
      </w:r>
      <w:r w:rsidRPr="3F20E156" w:rsidR="00CC4BCB">
        <w:rPr>
          <w:rFonts w:ascii="Cambria" w:hAnsi="Cambria" w:eastAsia="Cambria" w:cs="" w:asciiTheme="minorAscii" w:hAnsiTheme="minorAscii" w:eastAsiaTheme="minorAscii" w:cstheme="minorBidi"/>
          <w:b w:val="1"/>
          <w:bCs w:val="1"/>
          <w:color w:val="595959" w:themeColor="text2" w:themeTint="A6" w:themeShade="FF"/>
          <w:sz w:val="22"/>
          <w:szCs w:val="22"/>
        </w:rPr>
        <w:t xml:space="preserve"> </w:t>
      </w:r>
      <w:r w:rsidR="00C72594">
        <w:rPr>
          <w:b/>
        </w:rPr>
        <w:tab/>
      </w:r>
      <w:r w:rsidRPr="3F20E156" w:rsidR="38890F5D">
        <w:rPr>
          <w:rFonts w:ascii="Cambria" w:hAnsi="Cambria" w:eastAsia="Cambria" w:cs="" w:asciiTheme="minorAscii" w:hAnsiTheme="minorAscii" w:eastAsiaTheme="minorAscii" w:cstheme="minorBidi"/>
          <w:b w:val="1"/>
          <w:bCs w:val="1"/>
          <w:color w:val="595959" w:themeColor="text2" w:themeTint="A6" w:themeShade="FF"/>
          <w:sz w:val="22"/>
          <w:szCs w:val="22"/>
        </w:rPr>
        <w:t>ben_meysner@outlook.com</w:t>
      </w:r>
    </w:p>
    <w:p xmlns:wp14="http://schemas.microsoft.com/office/word/2010/wordml" w:rsidR="00C72594" w:rsidP="00C72594" w:rsidRDefault="00C72594" w14:paraId="672A6659" wp14:textId="77777777">
      <w:pPr>
        <w:pStyle w:val="ResumeText"/>
        <w:jc w:val="center"/>
        <w:rPr>
          <w:b/>
        </w:rPr>
      </w:pP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2250"/>
        <w:gridCol w:w="7830"/>
      </w:tblGrid>
      <w:tr xmlns:wp14="http://schemas.microsoft.com/office/word/2010/wordml" w:rsidR="001924E0" w:rsidTr="3F20E156" w14:paraId="18705A0F" wp14:textId="77777777">
        <w:tc>
          <w:tcPr>
            <w:tcW w:w="2250" w:type="dxa"/>
            <w:tcMar>
              <w:right w:w="475" w:type="dxa"/>
            </w:tcMar>
          </w:tcPr>
          <w:p w:rsidRPr="00E07F24" w:rsidR="001924E0" w:rsidRDefault="00153CCE" w14:paraId="41731E4F" wp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t>SUMMARY</w:t>
            </w:r>
          </w:p>
        </w:tc>
        <w:tc>
          <w:tcPr>
            <w:tcW w:w="7830" w:type="dxa"/>
            <w:tcMar/>
          </w:tcPr>
          <w:p w:rsidRPr="00E07F24" w:rsidR="001924E0" w:rsidP="38890F5D" w:rsidRDefault="00B23FDF" wp14:noSpellErr="1" w14:paraId="3E81FE52" wp14:textId="571092E1">
            <w:pPr>
              <w:jc w:val="both"/>
              <w:rPr>
                <w:color w:val="FF0000"/>
                <w:sz w:val="22"/>
                <w:szCs w:val="22"/>
              </w:rPr>
            </w:pPr>
            <w:r w:rsidRPr="008C36FA">
              <w:rPr>
                <w:kern w:val="20"/>
                <w:sz w:val="22"/>
                <w:szCs w:val="22"/>
              </w:rPr>
              <w:t xml:space="preserve">An </w:t>
            </w:r>
            <w:r w:rsidRPr="008C36FA" w:rsidR="00B527B0">
              <w:rPr>
                <w:kern w:val="20"/>
                <w:sz w:val="22"/>
                <w:szCs w:val="22"/>
              </w:rPr>
              <w:t>engaging</w:t>
            </w:r>
            <w:r w:rsidRPr="008C36FA" w:rsidR="00973810">
              <w:rPr>
                <w:kern w:val="20"/>
                <w:sz w:val="22"/>
                <w:szCs w:val="22"/>
              </w:rPr>
              <w:t xml:space="preserve">, </w:t>
            </w:r>
            <w:r w:rsidRPr="008C36FA" w:rsidR="002636A2">
              <w:rPr>
                <w:kern w:val="20"/>
                <w:sz w:val="22"/>
                <w:szCs w:val="22"/>
              </w:rPr>
              <w:t xml:space="preserve">self-motivated and </w:t>
            </w:r>
            <w:r w:rsidRPr="008C36FA">
              <w:rPr>
                <w:kern w:val="20"/>
                <w:sz w:val="22"/>
                <w:szCs w:val="22"/>
              </w:rPr>
              <w:t>extremely driven individual with an appetite for understanding new concepts.</w:t>
            </w:r>
            <w:r w:rsidRPr="008C36FA" w:rsidR="00495CCE">
              <w:rPr>
                <w:kern w:val="20"/>
                <w:sz w:val="22"/>
                <w:szCs w:val="22"/>
              </w:rPr>
              <w:t xml:space="preserve"> </w:t>
            </w:r>
            <w:r w:rsidRPr="008C36FA" w:rsidR="00245BDF">
              <w:rPr>
                <w:kern w:val="20"/>
                <w:sz w:val="22"/>
                <w:szCs w:val="22"/>
              </w:rPr>
              <w:t xml:space="preserve"> </w:t>
            </w:r>
            <w:r w:rsidRPr="008C36FA" w:rsidR="00495CCE">
              <w:rPr>
                <w:kern w:val="20"/>
                <w:sz w:val="22"/>
                <w:szCs w:val="22"/>
              </w:rPr>
              <w:t>I am a quick learner, working well within a team as well as individually assigned tasks</w:t>
            </w:r>
            <w:r w:rsidRPr="008C36FA" w:rsidR="00E07F24">
              <w:rPr>
                <w:kern w:val="20"/>
                <w:sz w:val="22"/>
                <w:szCs w:val="22"/>
              </w:rPr>
              <w:t xml:space="preserve">.  </w:t>
            </w:r>
            <w:r w:rsidRPr="008C36FA" w:rsidR="00245BDF">
              <w:rPr>
                <w:kern w:val="20"/>
                <w:sz w:val="22"/>
                <w:szCs w:val="22"/>
              </w:rPr>
              <w:t xml:space="preserve">I am looking for a </w:t>
            </w:r>
            <w:r w:rsidRPr="008C36FA" w:rsidR="00FF19E4">
              <w:rPr>
                <w:kern w:val="20"/>
                <w:sz w:val="22"/>
                <w:szCs w:val="22"/>
              </w:rPr>
              <w:t xml:space="preserve">role as a </w:t>
            </w:r>
            <w:r w:rsidRPr="008C36FA" w:rsidR="00DB1101">
              <w:rPr>
                <w:kern w:val="20"/>
                <w:sz w:val="22"/>
                <w:szCs w:val="22"/>
              </w:rPr>
              <w:t xml:space="preserve">Software Developer</w:t>
            </w:r>
            <w:r w:rsidRPr="008C36FA" w:rsidR="00DB1101">
              <w:rPr>
                <w:kern w:val="20"/>
                <w:sz w:val="22"/>
                <w:szCs w:val="22"/>
              </w:rPr>
              <w:t xml:space="preserve"> </w:t>
            </w:r>
            <w:r w:rsidRPr="008C36FA" w:rsidR="003D29B5">
              <w:rPr>
                <w:kern w:val="20"/>
                <w:sz w:val="22"/>
                <w:szCs w:val="22"/>
              </w:rPr>
              <w:t xml:space="preserve">within </w:t>
            </w:r>
            <w:r w:rsidRPr="008C36FA" w:rsidR="004F649C">
              <w:rPr>
                <w:kern w:val="20"/>
                <w:sz w:val="22"/>
                <w:szCs w:val="22"/>
              </w:rPr>
              <w:t>a</w:t>
            </w:r>
            <w:r w:rsidRPr="008C36FA" w:rsidR="003D29B5">
              <w:rPr>
                <w:kern w:val="20"/>
                <w:sz w:val="22"/>
                <w:szCs w:val="22"/>
              </w:rPr>
              <w:t xml:space="preserve"> </w:t>
            </w:r>
            <w:r w:rsidRPr="008C36FA" w:rsidR="002071CB">
              <w:rPr>
                <w:kern w:val="20"/>
                <w:sz w:val="22"/>
                <w:szCs w:val="22"/>
              </w:rPr>
              <w:t>professional</w:t>
            </w:r>
            <w:r w:rsidRPr="008C36FA" w:rsidR="003D29B5">
              <w:rPr>
                <w:kern w:val="20"/>
                <w:sz w:val="22"/>
                <w:szCs w:val="22"/>
              </w:rPr>
              <w:t xml:space="preserve"> </w:t>
            </w:r>
            <w:r w:rsidRPr="008C36FA" w:rsidR="00532E0B">
              <w:rPr>
                <w:kern w:val="20"/>
                <w:sz w:val="22"/>
                <w:szCs w:val="22"/>
              </w:rPr>
              <w:t xml:space="preserve">and progressive </w:t>
            </w:r>
            <w:r w:rsidRPr="008C36FA" w:rsidR="000E40EB">
              <w:rPr>
                <w:kern w:val="20"/>
                <w:sz w:val="22"/>
                <w:szCs w:val="22"/>
              </w:rPr>
              <w:t>company</w:t>
            </w:r>
            <w:r w:rsidRPr="008C36FA" w:rsidR="003D0E86">
              <w:rPr>
                <w:kern w:val="20"/>
                <w:sz w:val="22"/>
                <w:szCs w:val="22"/>
              </w:rPr>
              <w:t xml:space="preserve"> to make use of and </w:t>
            </w:r>
            <w:r w:rsidRPr="008C36FA" w:rsidR="00960DBF">
              <w:rPr>
                <w:kern w:val="20"/>
                <w:sz w:val="22"/>
                <w:szCs w:val="22"/>
              </w:rPr>
              <w:t xml:space="preserve">build on the </w:t>
            </w:r>
            <w:r w:rsidRPr="008C36FA" w:rsidR="00E45026">
              <w:rPr>
                <w:kern w:val="20"/>
                <w:sz w:val="22"/>
                <w:szCs w:val="22"/>
              </w:rPr>
              <w:t xml:space="preserve">IT skills and </w:t>
            </w:r>
            <w:r w:rsidRPr="008C36FA" w:rsidR="00960DBF">
              <w:rPr>
                <w:kern w:val="20"/>
                <w:sz w:val="22"/>
                <w:szCs w:val="22"/>
              </w:rPr>
              <w:t>experience that I already have to offer.</w:t>
            </w:r>
          </w:p>
          <w:p w:rsidRPr="00E07F24" w:rsidR="001924E0" w:rsidP="38890F5D" w:rsidRDefault="00B23FDF" w14:paraId="15366256" wp14:textId="77777777" wp14:noSpellErr="1">
            <w:pPr>
              <w:pStyle w:val="Normal"/>
              <w:jc w:val="both"/>
              <w:rPr>
                <w:sz w:val="22"/>
                <w:szCs w:val="22"/>
              </w:rPr>
            </w:pPr>
          </w:p>
        </w:tc>
      </w:tr>
      <w:tr xmlns:wp14="http://schemas.microsoft.com/office/word/2010/wordml" w:rsidR="001924E0" w:rsidTr="3F20E156" w14:paraId="5149F4C8" wp14:textId="77777777">
        <w:tc>
          <w:tcPr>
            <w:tcW w:w="2250" w:type="dxa"/>
            <w:tcMar>
              <w:right w:w="475" w:type="dxa"/>
            </w:tcMar>
          </w:tcPr>
          <w:p w:rsidRPr="00E07F24" w:rsidR="001924E0" w:rsidRDefault="00600961" w14:paraId="57C57C36" wp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t>Skills &amp; Abilities</w:t>
            </w:r>
          </w:p>
        </w:tc>
        <w:tc>
          <w:tcPr>
            <w:tcW w:w="7830" w:type="dxa"/>
            <w:tcMar/>
          </w:tcPr>
          <w:p w:rsidRPr="00E07F24" w:rsidR="006421BA" w:rsidP="38890F5D" w:rsidRDefault="00BC75AB" w14:paraId="6C60F0FA" w14:noSpellErr="1" wp14:textId="4FB26F2C">
            <w:pPr>
              <w:pStyle w:val="ResumeText"/>
              <w:rPr>
                <w:sz w:val="22"/>
                <w:szCs w:val="22"/>
              </w:rPr>
            </w:pPr>
            <w:r w:rsidRPr="38890F5D" w:rsidR="38890F5D">
              <w:rPr>
                <w:b w:val="1"/>
                <w:bCs w:val="1"/>
                <w:sz w:val="22"/>
                <w:szCs w:val="22"/>
              </w:rPr>
              <w:t>LANGUAGES &amp; FRAMEWORKS:</w:t>
            </w:r>
            <w:r w:rsidRPr="38890F5D" w:rsidR="38890F5D">
              <w:rPr>
                <w:sz w:val="22"/>
                <w:szCs w:val="22"/>
              </w:rPr>
              <w:t xml:space="preserve"> </w:t>
            </w:r>
            <w:r w:rsidRPr="38890F5D" w:rsidR="38890F5D">
              <w:rPr>
                <w:sz w:val="22"/>
                <w:szCs w:val="22"/>
              </w:rPr>
              <w:t xml:space="preserve">C#, .NET, C++, </w:t>
            </w:r>
            <w:r w:rsidRPr="38890F5D" w:rsidR="38890F5D">
              <w:rPr>
                <w:sz w:val="22"/>
                <w:szCs w:val="22"/>
              </w:rPr>
              <w:t>Java, Spring</w:t>
            </w:r>
          </w:p>
          <w:p w:rsidRPr="00E07F24" w:rsidR="00E51C4F" w:rsidRDefault="00B74373" w14:paraId="55704450" wp14:textId="77777777">
            <w:pPr>
              <w:pStyle w:val="ResumeText"/>
              <w:rPr>
                <w:sz w:val="22"/>
                <w:szCs w:val="22"/>
              </w:rPr>
            </w:pPr>
            <w:r w:rsidRPr="00E07F24">
              <w:rPr>
                <w:b/>
                <w:sz w:val="22"/>
                <w:szCs w:val="22"/>
              </w:rPr>
              <w:t>TECHNIQUES:</w:t>
            </w:r>
            <w:r w:rsidRPr="00E07F24" w:rsidR="007F6B4E">
              <w:rPr>
                <w:b/>
                <w:sz w:val="22"/>
                <w:szCs w:val="22"/>
              </w:rPr>
              <w:t xml:space="preserve"> </w:t>
            </w:r>
            <w:r w:rsidRPr="00E07F24" w:rsidR="009964C5">
              <w:rPr>
                <w:sz w:val="22"/>
                <w:szCs w:val="22"/>
              </w:rPr>
              <w:t>OOP</w:t>
            </w:r>
            <w:r w:rsidRPr="00E07F24" w:rsidR="007E01E0">
              <w:rPr>
                <w:sz w:val="22"/>
                <w:szCs w:val="22"/>
              </w:rPr>
              <w:t xml:space="preserve">, </w:t>
            </w:r>
            <w:r w:rsidRPr="00E07F24" w:rsidR="009964C5">
              <w:rPr>
                <w:sz w:val="22"/>
                <w:szCs w:val="22"/>
              </w:rPr>
              <w:t xml:space="preserve">Agile, </w:t>
            </w:r>
            <w:r w:rsidRPr="00E07F24" w:rsidR="007E01E0">
              <w:rPr>
                <w:sz w:val="22"/>
                <w:szCs w:val="22"/>
              </w:rPr>
              <w:t>BDD, TDD</w:t>
            </w:r>
            <w:r w:rsidRPr="00E07F24" w:rsidR="005B4861">
              <w:rPr>
                <w:sz w:val="22"/>
                <w:szCs w:val="22"/>
              </w:rPr>
              <w:t>, Backend Development</w:t>
            </w:r>
          </w:p>
          <w:p w:rsidRPr="00E07F24" w:rsidR="006421BA" w:rsidP="2DE8674C" w:rsidRDefault="006421BA" w14:paraId="5EA8A0FE" wp14:textId="640BA3EE">
            <w:pPr>
              <w:pStyle w:val="ResumeText"/>
              <w:rPr>
                <w:sz w:val="22"/>
                <w:szCs w:val="22"/>
              </w:rPr>
            </w:pPr>
            <w:r w:rsidRPr="2DE8674C" w:rsidR="2DE8674C">
              <w:rPr>
                <w:b w:val="1"/>
                <w:bCs w:val="1"/>
                <w:sz w:val="22"/>
                <w:szCs w:val="22"/>
              </w:rPr>
              <w:t>FAMILIAR WITH:</w:t>
            </w:r>
            <w:r w:rsidRPr="2DE8674C" w:rsidR="2DE8674C">
              <w:rPr>
                <w:sz w:val="22"/>
                <w:szCs w:val="22"/>
              </w:rPr>
              <w:t xml:space="preserve"> C, </w:t>
            </w:r>
            <w:r w:rsidRPr="2DE8674C" w:rsidR="2DE8674C">
              <w:rPr>
                <w:sz w:val="22"/>
                <w:szCs w:val="22"/>
              </w:rPr>
              <w:t xml:space="preserve">Visual Studio, Microsoft Team Foundation Server, </w:t>
            </w:r>
            <w:r w:rsidRPr="2DE8674C" w:rsidR="2DE8674C">
              <w:rPr>
                <w:sz w:val="22"/>
                <w:szCs w:val="22"/>
              </w:rPr>
              <w:t>JavaScript, jQuery, Haskell, XML, Unix, ASP.NET</w:t>
            </w:r>
          </w:p>
          <w:p w:rsidRPr="00E07F24" w:rsidR="007E01E0" w:rsidP="3F20E156" w:rsidRDefault="007E01E0" wp14:noSpellErr="1" w14:paraId="47C4384A" wp14:textId="06C87350">
            <w:pPr>
              <w:pStyle w:val="ResumeText"/>
              <w:rPr>
                <w:b w:val="1"/>
                <w:bCs w:val="1"/>
                <w:sz w:val="22"/>
                <w:szCs w:val="22"/>
              </w:rPr>
            </w:pPr>
            <w:r w:rsidRPr="3F20E156" w:rsidR="3F20E156">
              <w:rPr>
                <w:b w:val="1"/>
                <w:bCs w:val="1"/>
                <w:sz w:val="22"/>
                <w:szCs w:val="22"/>
              </w:rPr>
              <w:t>OS:</w:t>
            </w:r>
            <w:r w:rsidRPr="3F20E156" w:rsidR="3F20E156">
              <w:rPr>
                <w:sz w:val="22"/>
                <w:szCs w:val="22"/>
              </w:rPr>
              <w:t xml:space="preserve"> Windows, Linux</w:t>
            </w:r>
          </w:p>
          <w:p w:rsidRPr="00E07F24" w:rsidR="007E01E0" w:rsidP="3F20E156" w:rsidRDefault="007E01E0" w14:paraId="7D4AA365" w14:noSpellErr="1" wp14:textId="66B26FB1">
            <w:pPr>
              <w:pStyle w:val="ResumeText"/>
              <w:rPr>
                <w:sz w:val="22"/>
                <w:szCs w:val="22"/>
              </w:rPr>
            </w:pPr>
          </w:p>
        </w:tc>
      </w:tr>
      <w:tr xmlns:wp14="http://schemas.microsoft.com/office/word/2010/wordml" w:rsidR="001924E0" w:rsidTr="3F20E156" w14:paraId="229BD091" wp14:textId="77777777">
        <w:tc>
          <w:tcPr>
            <w:tcW w:w="2250" w:type="dxa"/>
            <w:tcMar>
              <w:right w:w="475" w:type="dxa"/>
            </w:tcMar>
          </w:tcPr>
          <w:p w:rsidRPr="00E07F24" w:rsidR="001924E0" w:rsidRDefault="003A6C99" w14:paraId="158BF527" wp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t xml:space="preserve">WORK </w:t>
            </w:r>
            <w:r w:rsidRPr="00E07F24" w:rsidR="00600961">
              <w:rPr>
                <w:sz w:val="24"/>
                <w:szCs w:val="24"/>
              </w:rPr>
              <w:t>Experience</w:t>
            </w:r>
          </w:p>
        </w:tc>
        <w:tc>
          <w:tcPr>
            <w:tcW w:w="7830" w:type="dxa"/>
            <w:tcMar/>
          </w:tcPr>
          <w:p w:rsidRPr="00E07F24" w:rsidR="001924E0" w:rsidP="38890F5D" w:rsidRDefault="00FE3E44" w14:paraId="7CA7128C" w14:noSpellErr="1" wp14:textId="75EC9542">
            <w:pPr>
              <w:pStyle w:val="Heading2"/>
              <w:outlineLvl w:val="1"/>
              <w:rPr>
                <w:sz w:val="22"/>
                <w:szCs w:val="22"/>
              </w:rPr>
            </w:pPr>
            <w:r w:rsidRPr="38890F5D" w:rsidR="38890F5D">
              <w:rPr>
                <w:sz w:val="22"/>
                <w:szCs w:val="22"/>
              </w:rPr>
              <w:t>GRADUATE SOFTWARE ENGINEER (C#/C++)</w:t>
            </w:r>
            <w:bookmarkStart w:name="_GoBack" w:id="0"/>
            <w:bookmarkEnd w:id="0"/>
          </w:p>
          <w:p w:rsidRPr="00E07F24" w:rsidR="001924E0" w:rsidP="3F20E156" w:rsidRDefault="00DC0BC3" w14:paraId="075EC7A0" wp14:textId="6B6B0439">
            <w:pPr>
              <w:pStyle w:val="ResumeText"/>
              <w:rPr>
                <w:sz w:val="22"/>
                <w:szCs w:val="22"/>
              </w:rPr>
            </w:pPr>
            <w:r w:rsidRPr="3F20E156" w:rsidR="3F20E156">
              <w:rPr>
                <w:sz w:val="22"/>
                <w:szCs w:val="22"/>
              </w:rPr>
              <w:t>WEATHERFORD INTERNATIONAL</w:t>
            </w:r>
            <w:r w:rsidRPr="3F20E156" w:rsidR="3F20E156">
              <w:rPr>
                <w:sz w:val="22"/>
                <w:szCs w:val="22"/>
              </w:rPr>
              <w:t xml:space="preserve"> </w:t>
            </w:r>
          </w:p>
          <w:p w:rsidRPr="00E07F24" w:rsidR="001924E0" w:rsidP="3F20E156" w:rsidRDefault="00DC0BC3" w14:paraId="7F6E41B6" w14:noSpellErr="1" wp14:textId="5A231108">
            <w:pPr>
              <w:pStyle w:val="ResumeText"/>
              <w:rPr>
                <w:sz w:val="22"/>
                <w:szCs w:val="22"/>
              </w:rPr>
            </w:pPr>
            <w:r w:rsidRPr="3F20E156" w:rsidR="3F20E156">
              <w:rPr>
                <w:sz w:val="22"/>
                <w:szCs w:val="22"/>
              </w:rPr>
              <w:t xml:space="preserve">Jul </w:t>
            </w:r>
            <w:r w:rsidRPr="3F20E156" w:rsidR="3F20E156">
              <w:rPr>
                <w:sz w:val="22"/>
                <w:szCs w:val="22"/>
              </w:rPr>
              <w:t>2018 -</w:t>
            </w:r>
          </w:p>
          <w:p w:rsidRPr="00E07F24" w:rsidR="001924E0" w:rsidP="38890F5D" w:rsidRDefault="00CF6235" wp14:noSpellErr="1" w14:paraId="5C4ACAC3" wp14:textId="61667B09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color w:val="595959" w:themeColor="text2" w:themeTint="A6" w:themeShade="FF"/>
                <w:sz w:val="22"/>
                <w:szCs w:val="22"/>
              </w:rPr>
            </w:pPr>
            <w:r w:rsidRPr="38890F5D" w:rsidR="38890F5D">
              <w:rPr>
                <w:noProof w:val="0"/>
                <w:sz w:val="22"/>
                <w:szCs w:val="22"/>
                <w:lang w:val="en-US"/>
              </w:rPr>
              <w:t xml:space="preserve">Design and implement new functionality for a suite of applications, including; front-end GUIs; graphical plotting; and 3D interaction; </w:t>
            </w:r>
            <w:r w:rsidRPr="38890F5D" w:rsidR="38890F5D">
              <w:rPr>
                <w:noProof w:val="0"/>
                <w:sz w:val="22"/>
                <w:szCs w:val="22"/>
                <w:lang w:val="en-US"/>
              </w:rPr>
              <w:t>plus</w:t>
            </w:r>
            <w:r w:rsidRPr="38890F5D" w:rsidR="38890F5D">
              <w:rPr>
                <w:noProof w:val="0"/>
                <w:sz w:val="22"/>
                <w:szCs w:val="22"/>
                <w:lang w:val="en-US"/>
              </w:rPr>
              <w:t xml:space="preserve"> back-end data processing; analysis; and hardware control.</w:t>
            </w:r>
          </w:p>
          <w:p w:rsidRPr="00E07F24" w:rsidR="001924E0" w:rsidP="38890F5D" w:rsidRDefault="00CF6235" wp14:noSpellErr="1" w14:paraId="028E5002" wp14:textId="17C02D0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noProof w:val="0"/>
                <w:color w:val="595959" w:themeColor="text2" w:themeTint="A6" w:themeShade="FF"/>
                <w:sz w:val="22"/>
                <w:szCs w:val="22"/>
                <w:lang w:val="en-US"/>
              </w:rPr>
            </w:pPr>
            <w:r w:rsidRPr="38890F5D" w:rsidR="38890F5D">
              <w:rPr>
                <w:noProof w:val="0"/>
                <w:sz w:val="22"/>
                <w:szCs w:val="22"/>
                <w:lang w:val="en-US"/>
              </w:rPr>
              <w:t xml:space="preserve">Maintain </w:t>
            </w:r>
            <w:r w:rsidRPr="38890F5D" w:rsidR="38890F5D">
              <w:rPr>
                <w:noProof w:val="0"/>
                <w:sz w:val="22"/>
                <w:szCs w:val="22"/>
                <w:lang w:val="en-US"/>
              </w:rPr>
              <w:t xml:space="preserve">any </w:t>
            </w:r>
            <w:r w:rsidRPr="38890F5D" w:rsidR="38890F5D">
              <w:rPr>
                <w:noProof w:val="0"/>
                <w:sz w:val="22"/>
                <w:szCs w:val="22"/>
                <w:lang w:val="en-US"/>
              </w:rPr>
              <w:t>legacy software p</w:t>
            </w:r>
            <w:r w:rsidRPr="38890F5D" w:rsidR="38890F5D">
              <w:rPr>
                <w:noProof w:val="0"/>
                <w:sz w:val="22"/>
                <w:szCs w:val="22"/>
                <w:lang w:val="en-US"/>
              </w:rPr>
              <w:t>roducts and systems developed by Weatherford.</w:t>
            </w:r>
          </w:p>
          <w:p w:rsidRPr="00E07F24" w:rsidR="001924E0" w:rsidP="2DE8674C" w:rsidRDefault="00CF6235" w14:paraId="346ECEB5" w14:noSpellErr="1" wp14:textId="6B9CFE8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color w:val="000000" w:themeColor="text2" w:themeTint="FF" w:themeShade="FF"/>
                <w:sz w:val="22"/>
                <w:szCs w:val="22"/>
              </w:rPr>
            </w:pPr>
            <w:r w:rsidRPr="2DE8674C" w:rsidR="2DE8674C">
              <w:rPr>
                <w:noProof w:val="0"/>
                <w:sz w:val="22"/>
                <w:szCs w:val="22"/>
                <w:lang w:val="en-US"/>
              </w:rPr>
              <w:t xml:space="preserve">Provide timely improvement, maintenance and support for a suite of applications using the systems provided by </w:t>
            </w:r>
            <w:r w:rsidRPr="2DE8674C" w:rsidR="2DE8674C">
              <w:rPr>
                <w:noProof w:val="0"/>
                <w:sz w:val="22"/>
                <w:szCs w:val="22"/>
                <w:lang w:val="en-US"/>
              </w:rPr>
              <w:t>Weatherford</w:t>
            </w:r>
            <w:r w:rsidRPr="2DE8674C" w:rsidR="2DE8674C">
              <w:rPr>
                <w:noProof w:val="0"/>
                <w:sz w:val="22"/>
                <w:szCs w:val="22"/>
                <w:lang w:val="en-US"/>
              </w:rPr>
              <w:t xml:space="preserve"> for this purpose.</w:t>
            </w:r>
          </w:p>
          <w:p w:rsidRPr="00E07F24" w:rsidR="001924E0" w:rsidP="38890F5D" w:rsidRDefault="00CF6235" wp14:noSpellErr="1" w14:paraId="2F25F9C3" wp14:textId="341E5BD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color w:val="595959" w:themeColor="text2" w:themeTint="A6" w:themeShade="FF"/>
                <w:sz w:val="22"/>
                <w:szCs w:val="22"/>
              </w:rPr>
            </w:pPr>
            <w:r w:rsidRPr="38890F5D" w:rsidR="38890F5D">
              <w:rPr>
                <w:noProof w:val="0"/>
                <w:sz w:val="22"/>
                <w:szCs w:val="22"/>
                <w:lang w:val="en-US"/>
              </w:rPr>
              <w:t xml:space="preserve">Work with other software teams </w:t>
            </w:r>
            <w:r w:rsidRPr="38890F5D" w:rsidR="38890F5D">
              <w:rPr>
                <w:noProof w:val="0"/>
                <w:sz w:val="22"/>
                <w:szCs w:val="22"/>
                <w:lang w:val="en-US"/>
              </w:rPr>
              <w:t>and locations around the world, to provide integrated and consistent software products across Weatherford.</w:t>
            </w:r>
          </w:p>
          <w:p w:rsidRPr="00E07F24" w:rsidR="001924E0" w:rsidP="38890F5D" w:rsidRDefault="00CF6235" wp14:noSpellErr="1" w14:paraId="5507915F" wp14:textId="3612413E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color w:val="595959" w:themeColor="text2" w:themeTint="A6" w:themeShade="FF"/>
                <w:sz w:val="22"/>
                <w:szCs w:val="22"/>
              </w:rPr>
            </w:pPr>
            <w:r w:rsidRPr="38890F5D" w:rsidR="38890F5D">
              <w:rPr>
                <w:noProof w:val="0"/>
                <w:sz w:val="22"/>
                <w:szCs w:val="22"/>
                <w:lang w:val="en-US"/>
              </w:rPr>
              <w:t>Investigate reports of problems with the software and implement fixes as required.</w:t>
            </w:r>
          </w:p>
          <w:p w:rsidRPr="00E07F24" w:rsidR="001924E0" w:rsidP="38890F5D" w:rsidRDefault="00CF6235" wp14:noSpellErr="1" w14:paraId="72686A63" wp14:textId="5716B91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color w:val="595959" w:themeColor="text2" w:themeTint="A6" w:themeShade="FF"/>
                <w:sz w:val="22"/>
                <w:szCs w:val="22"/>
              </w:rPr>
            </w:pPr>
            <w:r w:rsidRPr="38890F5D" w:rsidR="38890F5D">
              <w:rPr>
                <w:noProof w:val="0"/>
                <w:sz w:val="22"/>
                <w:szCs w:val="22"/>
                <w:lang w:val="en-US"/>
              </w:rPr>
              <w:t>Liaise with colleagues around the world to facilitate the correct interaction of the software with hardware and other software systems.</w:t>
            </w:r>
          </w:p>
          <w:p w:rsidRPr="00E07F24" w:rsidR="001924E0" w:rsidP="3F20E156" w:rsidRDefault="00CF6235" wp14:noSpellErr="1" w14:paraId="67AD13B7" wp14:textId="5276215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noProof w:val="0"/>
                <w:color w:val="000000" w:themeColor="text2" w:themeTint="FF" w:themeShade="FF"/>
                <w:sz w:val="20"/>
                <w:szCs w:val="20"/>
                <w:lang w:val="en-US"/>
              </w:rPr>
            </w:pPr>
            <w:r w:rsidRPr="3F20E156" w:rsidR="3F20E156">
              <w:rPr>
                <w:noProof w:val="0"/>
                <w:sz w:val="22"/>
                <w:szCs w:val="22"/>
                <w:lang w:val="en-US"/>
              </w:rPr>
              <w:t xml:space="preserve">Provide a data recovery service, manipulating problem data sets so that they can be successfully delivered to customers. </w:t>
            </w:r>
          </w:p>
          <w:p w:rsidRPr="00E07F24" w:rsidR="001924E0" w:rsidP="3F20E156" w:rsidRDefault="00CF6235" w14:paraId="2A09DD85" w14:noSpellErr="1" wp14:textId="2CA8FFB1">
            <w:pPr>
              <w:pStyle w:val="Normal"/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noProof w:val="0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R="001924E0" w:rsidTr="3F20E156" w14:paraId="7DCF6382" wp14:textId="77777777">
        <w:tc>
          <w:tcPr>
            <w:tcW w:w="2250" w:type="dxa"/>
            <w:tcMar>
              <w:right w:w="475" w:type="dxa"/>
            </w:tcMar>
          </w:tcPr>
          <w:p w:rsidRPr="00E07F24" w:rsidR="001924E0" w:rsidRDefault="00600961" w14:paraId="69D0C959" wp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t>Education</w:t>
            </w:r>
          </w:p>
        </w:tc>
        <w:tc>
          <w:tcPr>
            <w:tcW w:w="7830" w:type="dxa"/>
            <w:tcMar/>
          </w:tcPr>
          <w:p w:rsidR="38890F5D" w:rsidP="2DE8674C" w:rsidRDefault="38890F5D" w14:paraId="78E5348F" w14:textId="7954B6BB">
            <w:pPr>
              <w:pStyle w:val="Heading2"/>
              <w:outlineLvl w:val="1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2DE8674C" w:rsidR="2DE8674C">
              <w:rPr>
                <w:sz w:val="22"/>
                <w:szCs w:val="22"/>
              </w:rPr>
              <w:t>COMPuter</w:t>
            </w:r>
            <w:proofErr w:type="spellEnd"/>
            <w:r w:rsidRPr="2DE8674C" w:rsidR="2DE8674C">
              <w:rPr>
                <w:sz w:val="22"/>
                <w:szCs w:val="22"/>
              </w:rPr>
              <w:t xml:space="preserve"> science BSc - University of </w:t>
            </w:r>
            <w:proofErr w:type="spellStart"/>
            <w:r w:rsidRPr="2DE8674C" w:rsidR="2DE8674C">
              <w:rPr>
                <w:sz w:val="22"/>
                <w:szCs w:val="22"/>
              </w:rPr>
              <w:t>leicester</w:t>
            </w:r>
            <w:proofErr w:type="spellEnd"/>
          </w:p>
          <w:p w:rsidR="38890F5D" w:rsidP="2DE8674C" w:rsidRDefault="38890F5D" w14:paraId="7DBEEBAD" w14:textId="4F78A1A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DE8674C" w:rsidR="2DE8674C">
              <w:rPr>
                <w:sz w:val="22"/>
                <w:szCs w:val="22"/>
              </w:rPr>
              <w:t>F</w:t>
            </w:r>
            <w:r w:rsidRPr="2DE8674C" w:rsidR="2DE8674C">
              <w:rPr>
                <w:sz w:val="22"/>
                <w:szCs w:val="22"/>
              </w:rPr>
              <w:t xml:space="preserve">irst-Class </w:t>
            </w:r>
            <w:proofErr w:type="spellStart"/>
            <w:r w:rsidRPr="2DE8674C" w:rsidR="2DE8674C">
              <w:rPr>
                <w:sz w:val="22"/>
                <w:szCs w:val="22"/>
              </w:rPr>
              <w:t>H</w:t>
            </w:r>
            <w:r w:rsidRPr="2DE8674C" w:rsidR="2DE8674C">
              <w:rPr>
                <w:sz w:val="22"/>
                <w:szCs w:val="22"/>
              </w:rPr>
              <w:t>onours</w:t>
            </w:r>
            <w:proofErr w:type="spellEnd"/>
            <w:r w:rsidRPr="2DE8674C" w:rsidR="2DE8674C">
              <w:rPr>
                <w:sz w:val="22"/>
                <w:szCs w:val="22"/>
              </w:rPr>
              <w:t xml:space="preserve"> (76%)</w:t>
            </w:r>
          </w:p>
          <w:p w:rsidR="38890F5D" w:rsidP="38890F5D" w:rsidRDefault="38890F5D" w14:paraId="06832F44" w14:textId="4595E943">
            <w:pPr>
              <w:pStyle w:val="ResumeText"/>
            </w:pPr>
          </w:p>
          <w:p w:rsidRPr="00E07F24" w:rsidR="00BC75AB" w:rsidP="00BC75AB" w:rsidRDefault="00BC75AB" w14:paraId="430EB05F" wp14:textId="77777777">
            <w:pPr>
              <w:pStyle w:val="Heading2"/>
              <w:outlineLvl w:val="1"/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 xml:space="preserve">GATEWAY </w:t>
            </w:r>
            <w:r w:rsidR="00840F39">
              <w:rPr>
                <w:sz w:val="22"/>
                <w:szCs w:val="22"/>
              </w:rPr>
              <w:t>6</w:t>
            </w:r>
            <w:r w:rsidRPr="00840F39" w:rsidR="00840F39">
              <w:rPr>
                <w:sz w:val="22"/>
                <w:szCs w:val="22"/>
                <w:vertAlign w:val="superscript"/>
              </w:rPr>
              <w:t>th</w:t>
            </w:r>
            <w:r w:rsidR="00840F39">
              <w:rPr>
                <w:sz w:val="22"/>
                <w:szCs w:val="22"/>
              </w:rPr>
              <w:t xml:space="preserve"> FORM </w:t>
            </w:r>
            <w:r w:rsidRPr="00E07F24">
              <w:rPr>
                <w:sz w:val="22"/>
                <w:szCs w:val="22"/>
              </w:rPr>
              <w:t>COLLEGE LEICESTER</w:t>
            </w:r>
          </w:p>
          <w:p w:rsidRPr="00E07F24" w:rsidR="00BC75AB" w:rsidP="38890F5D" w:rsidRDefault="00BC75AB" w14:paraId="24C7FD10" w14:noSpellErr="1" wp14:textId="221959F1">
            <w:pPr>
              <w:pStyle w:val="ResumeText"/>
              <w:rPr>
                <w:sz w:val="22"/>
                <w:szCs w:val="22"/>
              </w:rPr>
            </w:pPr>
            <w:r w:rsidRPr="38890F5D" w:rsidR="38890F5D">
              <w:rPr>
                <w:sz w:val="22"/>
                <w:szCs w:val="22"/>
              </w:rPr>
              <w:t xml:space="preserve">IT: </w:t>
            </w:r>
            <w:r w:rsidRPr="38890F5D" w:rsidR="38890F5D">
              <w:rPr>
                <w:sz w:val="22"/>
                <w:szCs w:val="22"/>
              </w:rPr>
              <w:t>B</w:t>
            </w:r>
            <w:r w:rsidRPr="38890F5D" w:rsidR="38890F5D">
              <w:rPr>
                <w:sz w:val="22"/>
                <w:szCs w:val="22"/>
              </w:rPr>
              <w:t>, Biology: C, Media: C</w:t>
            </w:r>
          </w:p>
          <w:p w:rsidR="38890F5D" w:rsidP="38890F5D" w:rsidRDefault="38890F5D" wp14:noSpellErr="1" w14:paraId="5032DAB5" w14:textId="5B2B1043">
            <w:pPr>
              <w:pStyle w:val="ResumeText"/>
              <w:rPr>
                <w:sz w:val="22"/>
                <w:szCs w:val="22"/>
              </w:rPr>
            </w:pPr>
          </w:p>
          <w:p w:rsidRPr="00E07F24" w:rsidR="00BC75AB" w:rsidP="00BC75AB" w:rsidRDefault="00BC75AB" w14:paraId="3E1DC52D" wp14:textId="77777777">
            <w:pPr>
              <w:pStyle w:val="Heading2"/>
              <w:outlineLvl w:val="1"/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>ENGLish martyrs</w:t>
            </w:r>
            <w:r w:rsidRPr="00E07F24" w:rsidR="0030434F">
              <w:rPr>
                <w:sz w:val="22"/>
                <w:szCs w:val="22"/>
              </w:rPr>
              <w:t xml:space="preserve"> </w:t>
            </w:r>
            <w:r w:rsidRPr="00E07F24" w:rsidR="00B37C62">
              <w:rPr>
                <w:sz w:val="22"/>
                <w:szCs w:val="22"/>
              </w:rPr>
              <w:t>rc</w:t>
            </w:r>
            <w:r w:rsidRPr="00E07F24" w:rsidR="0030434F">
              <w:rPr>
                <w:sz w:val="22"/>
                <w:szCs w:val="22"/>
              </w:rPr>
              <w:t xml:space="preserve"> school</w:t>
            </w:r>
          </w:p>
          <w:p w:rsidRPr="00E07F24" w:rsidR="00BC75AB" w:rsidP="3F20E156" w:rsidRDefault="00BD1759" wp14:noSpellErr="1" w14:paraId="7F589697" wp14:textId="3163D758">
            <w:pPr>
              <w:pStyle w:val="ResumeText"/>
              <w:rPr>
                <w:i w:val="1"/>
                <w:iCs w:val="1"/>
                <w:sz w:val="22"/>
                <w:szCs w:val="22"/>
              </w:rPr>
            </w:pPr>
            <w:r w:rsidRPr="3F20E156" w:rsidR="3F20E156">
              <w:rPr>
                <w:sz w:val="22"/>
                <w:szCs w:val="22"/>
              </w:rPr>
              <w:t>10 GCSE’s A-C including Mathematics: A, Science AA, English: BC</w:t>
            </w:r>
          </w:p>
          <w:p w:rsidRPr="00E07F24" w:rsidR="00BC75AB" w:rsidP="3F20E156" w:rsidRDefault="00BD1759" w14:paraId="7B1EA9F3" w14:noSpellErr="1" wp14:textId="65C69307">
            <w:pPr>
              <w:pStyle w:val="ResumeText"/>
              <w:rPr>
                <w:sz w:val="22"/>
                <w:szCs w:val="22"/>
              </w:rPr>
            </w:pPr>
          </w:p>
        </w:tc>
      </w:tr>
      <w:tr xmlns:wp14="http://schemas.microsoft.com/office/word/2010/wordml" w:rsidR="001924E0" w:rsidTr="3F20E156" w14:paraId="7E3113D6" wp14:textId="77777777">
        <w:tc>
          <w:tcPr>
            <w:tcW w:w="2250" w:type="dxa"/>
            <w:tcMar>
              <w:right w:w="475" w:type="dxa"/>
            </w:tcMar>
          </w:tcPr>
          <w:p w:rsidRPr="00E07F24" w:rsidR="001924E0" w:rsidRDefault="00CE387C" w14:paraId="47B368F7" wp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t>ACTIVITIES &amp; INTERESTS</w:t>
            </w:r>
          </w:p>
        </w:tc>
        <w:tc>
          <w:tcPr>
            <w:tcW w:w="7830" w:type="dxa"/>
            <w:tcMar/>
          </w:tcPr>
          <w:p w:rsidRPr="00E07F24" w:rsidR="001924E0" w:rsidP="38890F5D" w:rsidRDefault="007344BE" w14:paraId="46ED906E" w14:noSpellErr="1" wp14:textId="4871FFA9">
            <w:pPr>
              <w:pStyle w:val="ResumeTex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38890F5D" w:rsidR="38890F5D">
              <w:rPr>
                <w:sz w:val="22"/>
                <w:szCs w:val="22"/>
              </w:rPr>
              <w:t>Staying healthy, good food and getting involved in sports</w:t>
            </w:r>
          </w:p>
          <w:p w:rsidRPr="00E07F24" w:rsidR="007344BE" w:rsidP="007344BE" w:rsidRDefault="007344BE" w14:paraId="58742657" wp14:textId="77777777">
            <w:pPr>
              <w:pStyle w:val="ResumeTex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>Travelling to new places and experiencing the unfamiliar</w:t>
            </w:r>
          </w:p>
          <w:p w:rsidRPr="00E07F24" w:rsidR="00A179BB" w:rsidP="3F20E156" w:rsidRDefault="00CC5C8E" wp14:noSpellErr="1" w14:paraId="1D382314" wp14:textId="394F45CB">
            <w:pPr>
              <w:pStyle w:val="ResumeText"/>
              <w:numPr>
                <w:ilvl w:val="0"/>
                <w:numId w:val="4"/>
              </w:numPr>
              <w:ind/>
              <w:rPr>
                <w:sz w:val="22"/>
                <w:szCs w:val="22"/>
              </w:rPr>
            </w:pPr>
            <w:r w:rsidRPr="3F20E156" w:rsidR="3F20E156">
              <w:rPr>
                <w:sz w:val="22"/>
                <w:szCs w:val="22"/>
              </w:rPr>
              <w:t>Flexing my creative muscle</w:t>
            </w:r>
            <w:r w:rsidRPr="3F20E156" w:rsidR="3F20E156">
              <w:rPr>
                <w:color w:val="FF0000"/>
                <w:sz w:val="22"/>
                <w:szCs w:val="22"/>
              </w:rPr>
              <w:t xml:space="preserve"> </w:t>
            </w:r>
            <w:r w:rsidRPr="3F20E156" w:rsidR="3F20E156">
              <w:rPr>
                <w:sz w:val="22"/>
                <w:szCs w:val="22"/>
              </w:rPr>
              <w:t>in web design and front-end developmen</w:t>
            </w:r>
            <w:r w:rsidRPr="3F20E156" w:rsidR="3F20E156">
              <w:rPr>
                <w:sz w:val="22"/>
                <w:szCs w:val="22"/>
              </w:rPr>
              <w:t>t</w:t>
            </w:r>
          </w:p>
          <w:p w:rsidRPr="00E07F24" w:rsidR="00A179BB" w:rsidP="3F20E156" w:rsidRDefault="00CC5C8E" w14:paraId="6D92E25B" w14:noSpellErr="1" wp14:textId="4139A054">
            <w:pPr>
              <w:pStyle w:val="ResumeText"/>
              <w:numPr>
                <w:ilvl w:val="0"/>
                <w:numId w:val="4"/>
              </w:numPr>
              <w:ind/>
              <w:rPr>
                <w:sz w:val="22"/>
                <w:szCs w:val="22"/>
              </w:rPr>
            </w:pPr>
          </w:p>
        </w:tc>
      </w:tr>
      <w:tr xmlns:wp14="http://schemas.microsoft.com/office/word/2010/wordml" w:rsidR="001924E0" w:rsidTr="3F20E156" w14:paraId="512890DB" wp14:textId="77777777">
        <w:tc>
          <w:tcPr>
            <w:tcW w:w="2250" w:type="dxa"/>
            <w:tcMar>
              <w:right w:w="475" w:type="dxa"/>
            </w:tcMar>
          </w:tcPr>
          <w:p w:rsidRPr="00E07F24" w:rsidR="001924E0" w:rsidRDefault="00600961" w14:paraId="45ACC5A5" wp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lastRenderedPageBreak/>
              <w:t>Leadership</w:t>
            </w:r>
          </w:p>
        </w:tc>
        <w:tc>
          <w:tcPr>
            <w:tcW w:w="7830" w:type="dxa"/>
            <w:tcMar/>
          </w:tcPr>
          <w:p w:rsidR="001924E0" w:rsidP="00C2161F" w:rsidRDefault="00C2161F" w14:paraId="2F39B170" wp14:textId="77777777">
            <w:pPr>
              <w:pStyle w:val="ResumeText"/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r w:rsidRPr="00C2161F">
              <w:rPr>
                <w:b/>
                <w:sz w:val="22"/>
                <w:szCs w:val="22"/>
              </w:rPr>
              <w:t>Voluntary Teaching Assistant – University of Leicester</w:t>
            </w:r>
          </w:p>
          <w:p w:rsidRPr="00C2161F" w:rsidR="00C2161F" w:rsidP="38890F5D" w:rsidRDefault="00C2161F" w14:paraId="321EB567" w14:noSpellErr="1" wp14:textId="15D5BC35">
            <w:pPr>
              <w:pStyle w:val="ResumeText"/>
              <w:numPr>
                <w:ilvl w:val="0"/>
                <w:numId w:val="4"/>
              </w:numPr>
              <w:rPr>
                <w:b w:val="1"/>
                <w:bCs w:val="1"/>
                <w:sz w:val="22"/>
                <w:szCs w:val="22"/>
              </w:rPr>
            </w:pPr>
            <w:r w:rsidRPr="38890F5D" w:rsidR="38890F5D">
              <w:rPr>
                <w:b w:val="1"/>
                <w:bCs w:val="1"/>
                <w:sz w:val="22"/>
                <w:szCs w:val="22"/>
              </w:rPr>
              <w:t>Course Rep – Computer Science – University of Leicester</w:t>
            </w:r>
          </w:p>
        </w:tc>
      </w:tr>
    </w:tbl>
    <w:p xmlns:wp14="http://schemas.microsoft.com/office/word/2010/wordml" w:rsidRPr="00282CE3" w:rsidR="00840F39" w:rsidRDefault="00840F39" w14:paraId="0A37501D" wp14:textId="77777777">
      <w:pPr>
        <w:rPr>
          <w:color w:val="FF0000"/>
        </w:rPr>
      </w:pPr>
    </w:p>
    <w:sectPr w:rsidRPr="00282CE3" w:rsidR="00840F39" w:rsidSect="00D74CB9">
      <w:footerReference w:type="default" r:id="rId8"/>
      <w:pgSz w:w="12240" w:h="15840" w:orient="portrait" w:code="1"/>
      <w:pgMar w:top="1080" w:right="1080" w:bottom="1080" w:left="1080" w:header="720" w:footer="720" w:gutter="0"/>
      <w:pgNumType w:start="1"/>
      <w:cols w:space="720"/>
      <w:titlePg/>
      <w:docGrid w:linePitch="360"/>
      <w:headerReference w:type="default" r:id="R9e5c6843cb724cc7"/>
      <w:headerReference w:type="first" r:id="R11d8a991d3754fa5"/>
      <w:footerReference w:type="first" r:id="R6697575720244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B4DD0" w:rsidRDefault="007B4DD0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B4DD0" w:rsidRDefault="007B4DD0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924E0" w:rsidRDefault="00600961" w14:paraId="6C97B169" wp14:textId="77777777">
    <w:pPr>
      <w:pStyle w:val="Footer"/>
    </w:pPr>
    <w:r>
      <w:t xml:space="preserve">Page </w:t>
    </w:r>
    <w:r w:rsidR="00D74CB9">
      <w:fldChar w:fldCharType="begin"/>
    </w:r>
    <w:r>
      <w:instrText xml:space="preserve"> PAGE </w:instrText>
    </w:r>
    <w:r w:rsidR="00D74CB9">
      <w:fldChar w:fldCharType="separate"/>
    </w:r>
    <w:r w:rsidR="00840F39">
      <w:rPr>
        <w:noProof/>
      </w:rPr>
      <w:t>2</w:t>
    </w:r>
    <w:r w:rsidR="00D74CB9"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38890F5D" w:rsidTr="38890F5D" w14:paraId="653335EF">
      <w:tc>
        <w:tcPr>
          <w:tcW w:w="3360" w:type="dxa"/>
          <w:tcMar/>
        </w:tcPr>
        <w:p w:rsidR="38890F5D" w:rsidP="38890F5D" w:rsidRDefault="38890F5D" w14:paraId="75993CA1" w14:textId="31AEB042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8890F5D" w:rsidP="38890F5D" w:rsidRDefault="38890F5D" w14:paraId="6B3260F0" w14:textId="4330D115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38890F5D" w:rsidP="38890F5D" w:rsidRDefault="38890F5D" w14:paraId="26A57A6F" w14:textId="17706FC6">
          <w:pPr>
            <w:pStyle w:val="Header"/>
            <w:bidi w:val="0"/>
            <w:ind w:right="-115"/>
            <w:jc w:val="right"/>
          </w:pPr>
        </w:p>
      </w:tc>
    </w:tr>
  </w:tbl>
  <w:p w:rsidR="38890F5D" w:rsidP="38890F5D" w:rsidRDefault="38890F5D" w14:paraId="2473C749" w14:textId="1D50D95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B4DD0" w:rsidRDefault="007B4DD0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B4DD0" w:rsidRDefault="007B4DD0" w14:paraId="5A39BBE3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38890F5D" w:rsidTr="38890F5D" w14:paraId="21401E64">
      <w:tc>
        <w:tcPr>
          <w:tcW w:w="3360" w:type="dxa"/>
          <w:tcMar/>
        </w:tcPr>
        <w:p w:rsidR="38890F5D" w:rsidP="38890F5D" w:rsidRDefault="38890F5D" w14:paraId="1270E784" w14:textId="3E2FFC1A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8890F5D" w:rsidP="38890F5D" w:rsidRDefault="38890F5D" w14:paraId="2FF1244B" w14:textId="4BEC98A1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38890F5D" w:rsidP="38890F5D" w:rsidRDefault="38890F5D" w14:paraId="0B7F4817" w14:textId="7543EC6A">
          <w:pPr>
            <w:pStyle w:val="Header"/>
            <w:bidi w:val="0"/>
            <w:ind w:right="-115"/>
            <w:jc w:val="right"/>
          </w:pPr>
        </w:p>
      </w:tc>
    </w:tr>
  </w:tbl>
  <w:p w:rsidR="38890F5D" w:rsidP="38890F5D" w:rsidRDefault="38890F5D" w14:paraId="5AD5D853" w14:textId="4A71482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38890F5D" w:rsidTr="38890F5D" w14:paraId="62D9E87E">
      <w:tc>
        <w:tcPr>
          <w:tcW w:w="3360" w:type="dxa"/>
          <w:tcMar/>
        </w:tcPr>
        <w:p w:rsidR="38890F5D" w:rsidP="38890F5D" w:rsidRDefault="38890F5D" w14:paraId="7496DE00" w14:textId="0937D53F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8890F5D" w:rsidP="38890F5D" w:rsidRDefault="38890F5D" w14:paraId="2D7B67AC" w14:textId="2852F6E9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38890F5D" w:rsidP="38890F5D" w:rsidRDefault="38890F5D" w14:paraId="3D62ADC2" w14:textId="5A97D428">
          <w:pPr>
            <w:pStyle w:val="Header"/>
            <w:bidi w:val="0"/>
            <w:ind w:right="-115"/>
            <w:jc w:val="right"/>
          </w:pPr>
        </w:p>
      </w:tc>
    </w:tr>
  </w:tbl>
  <w:p w:rsidR="38890F5D" w:rsidP="38890F5D" w:rsidRDefault="38890F5D" w14:paraId="535DAFEE" w14:textId="52D6503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D40859"/>
    <w:multiLevelType w:val="hybridMultilevel"/>
    <w:tmpl w:val="75AE2CA2"/>
    <w:lvl w:ilvl="0" w:tplc="AAD4134A">
      <w:start w:val="2010"/>
      <w:numFmt w:val="bullet"/>
      <w:lvlText w:val="-"/>
      <w:lvlJc w:val="left"/>
      <w:pPr>
        <w:ind w:left="720" w:hanging="360"/>
      </w:pPr>
      <w:rPr>
        <w:rFonts w:hint="default" w:ascii="Cambria" w:hAnsi="Cambri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07412C"/>
    <w:multiLevelType w:val="hybridMultilevel"/>
    <w:tmpl w:val="C882DA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F002C0"/>
    <w:multiLevelType w:val="hybridMultilevel"/>
    <w:tmpl w:val="79CAA3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76326E"/>
    <w:multiLevelType w:val="multilevel"/>
    <w:tmpl w:val="CE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EF5069E"/>
    <w:multiLevelType w:val="hybridMultilevel"/>
    <w:tmpl w:val="F8EAC6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9A2142"/>
    <w:multiLevelType w:val="hybridMultilevel"/>
    <w:tmpl w:val="2D0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6783083"/>
    <w:multiLevelType w:val="hybridMultilevel"/>
    <w:tmpl w:val="B49411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F1459F"/>
    <w:multiLevelType w:val="hybridMultilevel"/>
    <w:tmpl w:val="42367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BA2"/>
    <w:rsid w:val="0004352D"/>
    <w:rsid w:val="00074D5A"/>
    <w:rsid w:val="00076D04"/>
    <w:rsid w:val="00085397"/>
    <w:rsid w:val="000A42D8"/>
    <w:rsid w:val="000E40EB"/>
    <w:rsid w:val="00100407"/>
    <w:rsid w:val="00133C3F"/>
    <w:rsid w:val="00146CDD"/>
    <w:rsid w:val="00147A65"/>
    <w:rsid w:val="00153CCE"/>
    <w:rsid w:val="001924E0"/>
    <w:rsid w:val="00197674"/>
    <w:rsid w:val="001A52AC"/>
    <w:rsid w:val="001C35D2"/>
    <w:rsid w:val="001E5090"/>
    <w:rsid w:val="001F749C"/>
    <w:rsid w:val="002071CB"/>
    <w:rsid w:val="00231D2D"/>
    <w:rsid w:val="00245BDF"/>
    <w:rsid w:val="002636A2"/>
    <w:rsid w:val="00276093"/>
    <w:rsid w:val="00282CE3"/>
    <w:rsid w:val="002A4648"/>
    <w:rsid w:val="002B29EA"/>
    <w:rsid w:val="002C2358"/>
    <w:rsid w:val="0030434F"/>
    <w:rsid w:val="00312D67"/>
    <w:rsid w:val="0037438A"/>
    <w:rsid w:val="00382AA3"/>
    <w:rsid w:val="00387BA2"/>
    <w:rsid w:val="003909DA"/>
    <w:rsid w:val="003A6C99"/>
    <w:rsid w:val="003D0E86"/>
    <w:rsid w:val="003D29B5"/>
    <w:rsid w:val="00421DD6"/>
    <w:rsid w:val="004770E2"/>
    <w:rsid w:val="0048426D"/>
    <w:rsid w:val="00495CCE"/>
    <w:rsid w:val="004E0F95"/>
    <w:rsid w:val="004F649C"/>
    <w:rsid w:val="00521712"/>
    <w:rsid w:val="00525BEA"/>
    <w:rsid w:val="00532E0B"/>
    <w:rsid w:val="00550690"/>
    <w:rsid w:val="005621CF"/>
    <w:rsid w:val="00573536"/>
    <w:rsid w:val="00585639"/>
    <w:rsid w:val="005B3506"/>
    <w:rsid w:val="005B4861"/>
    <w:rsid w:val="005B5715"/>
    <w:rsid w:val="005C50EF"/>
    <w:rsid w:val="00600961"/>
    <w:rsid w:val="0060749B"/>
    <w:rsid w:val="00627245"/>
    <w:rsid w:val="006421BA"/>
    <w:rsid w:val="006549E0"/>
    <w:rsid w:val="006568E7"/>
    <w:rsid w:val="006602EB"/>
    <w:rsid w:val="00677CD7"/>
    <w:rsid w:val="006B24BD"/>
    <w:rsid w:val="007070E9"/>
    <w:rsid w:val="0072125C"/>
    <w:rsid w:val="007232D1"/>
    <w:rsid w:val="007344BE"/>
    <w:rsid w:val="00735FBE"/>
    <w:rsid w:val="00754F68"/>
    <w:rsid w:val="00770E24"/>
    <w:rsid w:val="007B4DD0"/>
    <w:rsid w:val="007D6093"/>
    <w:rsid w:val="007E01E0"/>
    <w:rsid w:val="007F0961"/>
    <w:rsid w:val="007F6B4E"/>
    <w:rsid w:val="00813660"/>
    <w:rsid w:val="00840F39"/>
    <w:rsid w:val="00841DC6"/>
    <w:rsid w:val="008473F9"/>
    <w:rsid w:val="0087438A"/>
    <w:rsid w:val="008B0E36"/>
    <w:rsid w:val="008C36FA"/>
    <w:rsid w:val="008E50C8"/>
    <w:rsid w:val="009144CE"/>
    <w:rsid w:val="00960DBF"/>
    <w:rsid w:val="00973810"/>
    <w:rsid w:val="009964C5"/>
    <w:rsid w:val="009B0760"/>
    <w:rsid w:val="009C56A5"/>
    <w:rsid w:val="009D31B9"/>
    <w:rsid w:val="00A029A5"/>
    <w:rsid w:val="00A0366F"/>
    <w:rsid w:val="00A06EBB"/>
    <w:rsid w:val="00A104AD"/>
    <w:rsid w:val="00A10CE8"/>
    <w:rsid w:val="00A179BB"/>
    <w:rsid w:val="00A6660E"/>
    <w:rsid w:val="00A73928"/>
    <w:rsid w:val="00A97304"/>
    <w:rsid w:val="00AC55C6"/>
    <w:rsid w:val="00AF6D86"/>
    <w:rsid w:val="00B050E0"/>
    <w:rsid w:val="00B125CC"/>
    <w:rsid w:val="00B23808"/>
    <w:rsid w:val="00B23FDF"/>
    <w:rsid w:val="00B37C62"/>
    <w:rsid w:val="00B412D2"/>
    <w:rsid w:val="00B527B0"/>
    <w:rsid w:val="00B64452"/>
    <w:rsid w:val="00B71BF5"/>
    <w:rsid w:val="00B74373"/>
    <w:rsid w:val="00BC75AB"/>
    <w:rsid w:val="00BD1759"/>
    <w:rsid w:val="00BE2427"/>
    <w:rsid w:val="00C2161F"/>
    <w:rsid w:val="00C37BDF"/>
    <w:rsid w:val="00C4292A"/>
    <w:rsid w:val="00C46DD3"/>
    <w:rsid w:val="00C6775F"/>
    <w:rsid w:val="00C72594"/>
    <w:rsid w:val="00C73D64"/>
    <w:rsid w:val="00C93F1C"/>
    <w:rsid w:val="00CA1782"/>
    <w:rsid w:val="00CC4BCB"/>
    <w:rsid w:val="00CC5C8E"/>
    <w:rsid w:val="00CE387C"/>
    <w:rsid w:val="00CF2320"/>
    <w:rsid w:val="00CF6235"/>
    <w:rsid w:val="00D51F41"/>
    <w:rsid w:val="00D52385"/>
    <w:rsid w:val="00D74CB9"/>
    <w:rsid w:val="00DB1101"/>
    <w:rsid w:val="00DC0BC3"/>
    <w:rsid w:val="00DD1141"/>
    <w:rsid w:val="00DD6A3C"/>
    <w:rsid w:val="00E07F24"/>
    <w:rsid w:val="00E45026"/>
    <w:rsid w:val="00E51C4F"/>
    <w:rsid w:val="00E83E81"/>
    <w:rsid w:val="00EB3A03"/>
    <w:rsid w:val="00EC1DD8"/>
    <w:rsid w:val="00F12CD4"/>
    <w:rsid w:val="00F42FD8"/>
    <w:rsid w:val="00F633C6"/>
    <w:rsid w:val="00FD07D2"/>
    <w:rsid w:val="00FD4085"/>
    <w:rsid w:val="00FE3E44"/>
    <w:rsid w:val="00FF19E4"/>
    <w:rsid w:val="037B45E1"/>
    <w:rsid w:val="2DE8674C"/>
    <w:rsid w:val="38890F5D"/>
    <w:rsid w:val="3F20E156"/>
    <w:rsid w:val="461CB0CE"/>
    <w:rsid w:val="5D2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9"/>
    </o:shapedefaults>
    <o:shapelayout v:ext="edit">
      <o:idmap v:ext="edit" data="1"/>
    </o:shapelayout>
  </w:shapeDefaults>
  <w:decimalSymbol w:val="."/>
  <w:listSeparator w:val=","/>
  <w14:docId w14:val="5D2E1019"/>
  <w15:docId w15:val="{3d68437f-0102-4eda-8f86-122e96036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4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74CB9"/>
  </w:style>
  <w:style w:type="paragraph" w:styleId="Heading1">
    <w:name w:val="heading 1"/>
    <w:basedOn w:val="Normal"/>
    <w:link w:val="Heading1Char"/>
    <w:uiPriority w:val="9"/>
    <w:unhideWhenUsed/>
    <w:qFormat/>
    <w:rsid w:val="00D74CB9"/>
    <w:pPr>
      <w:spacing w:after="80" w:line="288" w:lineRule="auto"/>
      <w:jc w:val="right"/>
      <w:outlineLvl w:val="0"/>
    </w:pPr>
    <w:rPr>
      <w:rFonts w:asciiTheme="majorHAnsi" w:hAnsiTheme="majorHAnsi" w:eastAsiaTheme="majorEastAsia" w:cstheme="majorBidi"/>
      <w:caps/>
      <w:color w:val="A5A5A5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D74CB9"/>
    <w:pPr>
      <w:keepNext/>
      <w:keepLines/>
      <w:spacing w:after="40" w:line="288" w:lineRule="auto"/>
      <w:outlineLvl w:val="1"/>
    </w:pPr>
    <w:rPr>
      <w:rFonts w:asciiTheme="majorHAnsi" w:hAnsiTheme="majorHAnsi" w:eastAsiaTheme="majorEastAsia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B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E6E6E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B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A5A5A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B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A5A5A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B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E6E6E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B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B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B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D74CB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74CB9"/>
    <w:rPr>
      <w:b/>
      <w:bCs/>
      <w:caps w:val="0"/>
      <w:smallCaps/>
      <w:color w:val="DDDDD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9"/>
    <w:rsid w:val="00D74CB9"/>
    <w:rPr>
      <w:rFonts w:asciiTheme="majorHAnsi" w:hAnsiTheme="majorHAnsi" w:eastAsiaTheme="majorEastAsia" w:cstheme="majorBidi"/>
      <w:caps/>
      <w:color w:val="A5A5A5" w:themeColor="accent1" w:themeShade="BF"/>
      <w:kern w:val="20"/>
      <w:sz w:val="21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D74CB9"/>
    <w:rPr>
      <w:rFonts w:asciiTheme="majorHAnsi" w:hAnsiTheme="majorHAnsi" w:eastAsiaTheme="majorEastAsia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D74CB9"/>
    <w:pPr>
      <w:pBdr>
        <w:top w:val="single" w:color="EAEAEA" w:themeColor="accent1" w:themeTint="99" w:sz="4" w:space="6"/>
        <w:left w:val="single" w:color="FFFFFF" w:themeColor="background1" w:sz="2" w:space="4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D74CB9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sumeText" w:customStyle="1">
    <w:name w:val="Resume Text"/>
    <w:basedOn w:val="Normal"/>
    <w:uiPriority w:val="10"/>
    <w:qFormat/>
    <w:rsid w:val="00D74CB9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styleId="ResumeTable" w:customStyle="1">
    <w:name w:val="Resume Table"/>
    <w:basedOn w:val="TableNormal"/>
    <w:uiPriority w:val="99"/>
    <w:rsid w:val="00D74CB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color="DDDDD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ContactInfo" w:customStyle="1">
    <w:name w:val="Contact Info"/>
    <w:basedOn w:val="Normal"/>
    <w:uiPriority w:val="1"/>
    <w:qFormat/>
    <w:rsid w:val="00D74CB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styleId="Name" w:customStyle="1">
    <w:name w:val="Name"/>
    <w:basedOn w:val="Normal"/>
    <w:uiPriority w:val="3"/>
    <w:qFormat/>
    <w:rsid w:val="009D31B9"/>
    <w:pPr>
      <w:pBdr>
        <w:top w:val="single" w:color="DDDDDD" w:themeColor="accent1" w:sz="4" w:space="4"/>
        <w:left w:val="single" w:color="DDDDDD" w:themeColor="accent1" w:sz="4" w:space="6"/>
        <w:bottom w:val="single" w:color="DDDDDD" w:themeColor="accent1" w:sz="4" w:space="2"/>
        <w:right w:val="single" w:color="DDDDDD" w:themeColor="accent1" w:sz="4" w:space="6"/>
      </w:pBdr>
      <w:shd w:val="clear" w:color="auto" w:fill="A5A5A5" w:themeFill="accent1" w:themeFillShade="BF"/>
      <w:spacing w:before="240" w:after="80" w:line="288" w:lineRule="auto"/>
      <w:ind w:left="144" w:right="144"/>
    </w:pPr>
    <w:rPr>
      <w:rFonts w:asciiTheme="majorHAnsi" w:hAnsiTheme="majorHAnsi" w:eastAsiaTheme="majorEastAsia" w:cstheme="majorBidi"/>
      <w:caps/>
      <w:color w:val="FFFFFF" w:themeColor="background1"/>
      <w:kern w:val="20"/>
      <w:sz w:val="32"/>
      <w:szCs w:val="20"/>
    </w:rPr>
  </w:style>
  <w:style w:type="paragraph" w:styleId="Email" w:customStyle="1">
    <w:name w:val="Email"/>
    <w:basedOn w:val="Normal"/>
    <w:uiPriority w:val="1"/>
    <w:qFormat/>
    <w:rsid w:val="00D74CB9"/>
    <w:pPr>
      <w:spacing w:before="40" w:after="0" w:line="240" w:lineRule="auto"/>
      <w:jc w:val="right"/>
    </w:pPr>
    <w:rPr>
      <w:rFonts w:eastAsiaTheme="minorHAnsi"/>
      <w:color w:val="A5A5A5" w:themeColor="accent1" w:themeShade="BF"/>
      <w:kern w:val="20"/>
      <w:sz w:val="18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74CB9"/>
    <w:rPr>
      <w:rFonts w:asciiTheme="majorHAnsi" w:hAnsiTheme="majorHAnsi" w:eastAsiaTheme="majorEastAsia" w:cstheme="majorBidi"/>
      <w:color w:val="6E6E6E" w:themeColor="accent1" w:themeShade="7F"/>
      <w:sz w:val="2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74CB9"/>
    <w:rPr>
      <w:rFonts w:asciiTheme="majorHAnsi" w:hAnsiTheme="majorHAnsi" w:eastAsiaTheme="majorEastAsia" w:cstheme="majorBidi"/>
      <w:i/>
      <w:iCs/>
      <w:color w:val="A5A5A5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74CB9"/>
    <w:rPr>
      <w:rFonts w:asciiTheme="majorHAnsi" w:hAnsiTheme="majorHAnsi" w:eastAsiaTheme="majorEastAsia" w:cstheme="majorBidi"/>
      <w:color w:val="A5A5A5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74CB9"/>
    <w:rPr>
      <w:rFonts w:asciiTheme="majorHAnsi" w:hAnsiTheme="majorHAnsi" w:eastAsiaTheme="majorEastAsia" w:cstheme="majorBidi"/>
      <w:color w:val="6E6E6E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74CB9"/>
    <w:rPr>
      <w:rFonts w:asciiTheme="majorHAnsi" w:hAnsiTheme="majorHAnsi" w:eastAsiaTheme="majorEastAsia" w:cstheme="majorBidi"/>
      <w:i/>
      <w:iCs/>
      <w:color w:val="6E6E6E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74CB9"/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74CB9"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D74CB9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4CB9"/>
  </w:style>
  <w:style w:type="character" w:styleId="Hyperlink">
    <w:name w:val="Hyperlink"/>
    <w:basedOn w:val="DefaultParagraphFont"/>
    <w:uiPriority w:val="99"/>
    <w:unhideWhenUsed/>
    <w:rsid w:val="00421DD6"/>
    <w:rPr>
      <w:color w:val="5F5F5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21D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197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CE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72594"/>
    <w:rPr>
      <w:color w:val="808080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9e5c6843cb724cc7" /><Relationship Type="http://schemas.openxmlformats.org/officeDocument/2006/relationships/header" Target="/word/header2.xml" Id="R11d8a991d3754fa5" /><Relationship Type="http://schemas.openxmlformats.org/officeDocument/2006/relationships/footer" Target="/word/footer2.xml" Id="R669757572024437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Downloads\tf02835057.dotx" TargetMode="External"/></Relationship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tf02835057.dotx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Benjamin Meysner</dc:creator>
  <lastModifiedBy>Benjamin Meysner</lastModifiedBy>
  <revision>24</revision>
  <dcterms:created xsi:type="dcterms:W3CDTF">2019-01-20T13:15:32.3501577Z</dcterms:created>
  <dcterms:modified xsi:type="dcterms:W3CDTF">2019-01-20T13:58:26.6565303Z</dcterms:modified>
</coreProperties>
</file>